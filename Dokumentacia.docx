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D88F" w14:textId="77777777" w:rsidR="00742D73" w:rsidRDefault="00742D73" w:rsidP="00CE4EAF">
      <w:pPr>
        <w:pStyle w:val="Nadpis1"/>
        <w:numPr>
          <w:ilvl w:val="0"/>
          <w:numId w:val="0"/>
        </w:numPr>
        <w:rPr>
          <w:lang w:val="en-US"/>
        </w:rPr>
      </w:pPr>
    </w:p>
    <w:p w14:paraId="1393AA5D" w14:textId="77777777" w:rsidR="00742D73" w:rsidRDefault="00742D73">
      <w:pPr>
        <w:spacing w:after="160" w:line="259" w:lineRule="auto"/>
        <w:mirrorIndents w:val="0"/>
        <w:jc w:val="left"/>
        <w:rPr>
          <w:rFonts w:cs="Times New Roman"/>
          <w:b/>
          <w:bCs/>
          <w:sz w:val="36"/>
          <w:szCs w:val="36"/>
          <w:lang w:val="en-US"/>
        </w:rPr>
      </w:pPr>
    </w:p>
    <w:p w14:paraId="22FB5F0B" w14:textId="77777777" w:rsidR="00EB2A54" w:rsidRDefault="00944820" w:rsidP="00121F36">
      <w:pPr>
        <w:jc w:val="center"/>
        <w:rPr>
          <w:rFonts w:cs="Times New Roman"/>
          <w:sz w:val="28"/>
          <w:szCs w:val="28"/>
        </w:rPr>
      </w:pPr>
      <w:r w:rsidRPr="002F0740">
        <w:rPr>
          <w:rFonts w:cs="Times New Roman"/>
          <w:b/>
          <w:sz w:val="36"/>
          <w:szCs w:val="36"/>
          <w:lang w:val="de-DE"/>
        </w:rPr>
        <w:t xml:space="preserve"> </w:t>
      </w:r>
      <w:r w:rsidR="00EB2A54" w:rsidRPr="006B2C94">
        <w:rPr>
          <w:rFonts w:cs="Times New Roman"/>
          <w:b/>
          <w:bCs/>
          <w:sz w:val="36"/>
          <w:szCs w:val="36"/>
        </w:rPr>
        <w:t>ŽILINSKÁ UNIVERZITA V ŽILINE</w:t>
      </w:r>
      <w:r w:rsidR="00EB2A54" w:rsidRPr="00EB2A54">
        <w:rPr>
          <w:rFonts w:cs="Times New Roman"/>
          <w:sz w:val="28"/>
          <w:szCs w:val="28"/>
        </w:rPr>
        <w:br/>
      </w:r>
      <w:r w:rsidR="006B2C94">
        <w:rPr>
          <w:rFonts w:cs="Times New Roman"/>
          <w:sz w:val="28"/>
          <w:szCs w:val="28"/>
        </w:rPr>
        <w:t xml:space="preserve">     </w:t>
      </w:r>
      <w:r w:rsidR="00EB2A54" w:rsidRPr="00EB2A54">
        <w:rPr>
          <w:rFonts w:cs="Times New Roman"/>
          <w:sz w:val="28"/>
          <w:szCs w:val="28"/>
        </w:rPr>
        <w:t>FAKULTA RIADENIE A</w:t>
      </w:r>
      <w:r w:rsidR="00EB2A54">
        <w:rPr>
          <w:rFonts w:cs="Times New Roman"/>
          <w:sz w:val="28"/>
          <w:szCs w:val="28"/>
        </w:rPr>
        <w:t> </w:t>
      </w:r>
      <w:r w:rsidR="00EB2A54" w:rsidRPr="00EB2A54">
        <w:rPr>
          <w:rFonts w:cs="Times New Roman"/>
          <w:sz w:val="28"/>
          <w:szCs w:val="28"/>
        </w:rPr>
        <w:t>INFORMATIKY</w:t>
      </w:r>
    </w:p>
    <w:p w14:paraId="2079F7BF" w14:textId="77777777" w:rsidR="00EB2A54" w:rsidRDefault="00EB2A54" w:rsidP="00EB2A54">
      <w:pPr>
        <w:jc w:val="center"/>
        <w:rPr>
          <w:rFonts w:cs="Times New Roman"/>
          <w:sz w:val="28"/>
          <w:szCs w:val="28"/>
        </w:rPr>
      </w:pPr>
    </w:p>
    <w:p w14:paraId="0222308F" w14:textId="77777777" w:rsidR="00EB2A54" w:rsidRDefault="005060DD" w:rsidP="00EB2A54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55" behindDoc="1" locked="0" layoutInCell="1" allowOverlap="1" wp14:anchorId="18BB87DA" wp14:editId="6D576938">
            <wp:simplePos x="0" y="0"/>
            <wp:positionH relativeFrom="page">
              <wp:align>center</wp:align>
            </wp:positionH>
            <wp:positionV relativeFrom="paragraph">
              <wp:posOffset>374650</wp:posOffset>
            </wp:positionV>
            <wp:extent cx="3477600" cy="2696400"/>
            <wp:effectExtent l="0" t="0" r="0" b="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D8D14" w14:textId="77777777" w:rsidR="00EB2A54" w:rsidRDefault="00EB2A54" w:rsidP="00EB2A54">
      <w:pPr>
        <w:jc w:val="center"/>
        <w:rPr>
          <w:rFonts w:cs="Times New Roman"/>
          <w:sz w:val="28"/>
          <w:szCs w:val="28"/>
        </w:rPr>
      </w:pPr>
    </w:p>
    <w:p w14:paraId="410A1BC6" w14:textId="25F82369" w:rsidR="00EB2A54" w:rsidRPr="004C6D7A" w:rsidRDefault="009B01AE" w:rsidP="004C6D7A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2"/>
          <w:szCs w:val="32"/>
        </w:rPr>
        <w:t>Semestrálna práca</w:t>
      </w:r>
      <w:r w:rsidR="004C6D7A">
        <w:rPr>
          <w:rFonts w:cs="Times New Roman"/>
          <w:b/>
          <w:bCs/>
          <w:sz w:val="36"/>
          <w:szCs w:val="36"/>
        </w:rPr>
        <w:br/>
      </w:r>
      <w:r w:rsidR="004C6D7A">
        <w:rPr>
          <w:rFonts w:cs="Times New Roman"/>
          <w:sz w:val="28"/>
          <w:szCs w:val="28"/>
        </w:rPr>
        <w:t>Predmet:</w:t>
      </w:r>
      <w:r>
        <w:rPr>
          <w:rFonts w:cs="Times New Roman"/>
          <w:sz w:val="28"/>
          <w:szCs w:val="28"/>
        </w:rPr>
        <w:t xml:space="preserve"> Pokročilé objektové technológie</w:t>
      </w:r>
      <w:r w:rsidR="00932137">
        <w:rPr>
          <w:rFonts w:cs="Times New Roman"/>
          <w:b/>
          <w:bCs/>
          <w:sz w:val="32"/>
          <w:szCs w:val="32"/>
        </w:rPr>
        <w:br/>
      </w:r>
      <w:r w:rsidR="00932137" w:rsidRPr="00932137">
        <w:rPr>
          <w:rFonts w:cs="Times New Roman"/>
          <w:sz w:val="28"/>
          <w:szCs w:val="28"/>
        </w:rPr>
        <w:t xml:space="preserve">Študijný program: </w:t>
      </w:r>
      <w:r w:rsidR="004C6D7A">
        <w:rPr>
          <w:rFonts w:cs="Times New Roman"/>
          <w:sz w:val="28"/>
          <w:szCs w:val="28"/>
        </w:rPr>
        <w:t>Informačné systémy</w:t>
      </w:r>
    </w:p>
    <w:p w14:paraId="3BD84DE0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74306722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7FF17E9B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6E92F8DE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17624088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2F5259D4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054CEB3E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72E9591A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7D0C2165" w14:textId="76C86AAE" w:rsidR="009D0806" w:rsidRPr="00BC4F09" w:rsidRDefault="00932137" w:rsidP="00BC4F09">
      <w:pPr>
        <w:ind w:left="1416" w:hanging="1416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Vypracoval:</w:t>
      </w:r>
      <w:r w:rsidR="00EC2B1E">
        <w:rPr>
          <w:rFonts w:cs="Times New Roman"/>
          <w:szCs w:val="24"/>
        </w:rPr>
        <w:t xml:space="preserve"> </w:t>
      </w:r>
      <w:r w:rsidR="009B01AE">
        <w:rPr>
          <w:rFonts w:cs="Times New Roman"/>
          <w:szCs w:val="24"/>
        </w:rPr>
        <w:t xml:space="preserve">Bc. </w:t>
      </w:r>
      <w:r w:rsidR="005E22E1">
        <w:rPr>
          <w:rFonts w:cs="Times New Roman"/>
          <w:szCs w:val="24"/>
        </w:rPr>
        <w:t>Zimen Dávid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5E22E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Školský rok: </w:t>
      </w:r>
      <w:r w:rsidR="004C6D7A">
        <w:rPr>
          <w:rFonts w:cs="Times New Roman"/>
          <w:szCs w:val="24"/>
        </w:rPr>
        <w:t>202</w:t>
      </w:r>
      <w:r w:rsidR="009B01AE">
        <w:rPr>
          <w:rFonts w:cs="Times New Roman"/>
          <w:szCs w:val="24"/>
        </w:rPr>
        <w:t>4</w:t>
      </w:r>
      <w:r w:rsidR="004C6D7A">
        <w:rPr>
          <w:rFonts w:cs="Times New Roman"/>
          <w:szCs w:val="24"/>
        </w:rPr>
        <w:t>/202</w:t>
      </w:r>
      <w:r w:rsidR="009B01AE">
        <w:rPr>
          <w:rFonts w:cs="Times New Roman"/>
          <w:szCs w:val="24"/>
        </w:rPr>
        <w:t>5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EC2B1E">
        <w:rPr>
          <w:rFonts w:cs="Times New Roman"/>
          <w:szCs w:val="24"/>
        </w:rPr>
        <w:tab/>
      </w:r>
      <w:r w:rsidR="005E22E1">
        <w:rPr>
          <w:rFonts w:cs="Times New Roman"/>
          <w:szCs w:val="24"/>
        </w:rPr>
        <w:tab/>
      </w:r>
      <w:r w:rsidR="005E22E1">
        <w:rPr>
          <w:rFonts w:cs="Times New Roman"/>
          <w:szCs w:val="24"/>
        </w:rPr>
        <w:tab/>
      </w:r>
      <w:r>
        <w:rPr>
          <w:rFonts w:cs="Times New Roman"/>
          <w:szCs w:val="24"/>
        </w:rPr>
        <w:t>Študijná skupina: 5Z</w:t>
      </w:r>
      <w:r w:rsidR="004C6D7A">
        <w:rPr>
          <w:rFonts w:cs="Times New Roman"/>
          <w:szCs w:val="24"/>
        </w:rPr>
        <w:t>IS12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lastRenderedPageBreak/>
        <w:br/>
      </w:r>
    </w:p>
    <w:sdt>
      <w:sdtPr>
        <w:id w:val="1880366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6A0FB5" w14:textId="77777777" w:rsidR="009D0806" w:rsidRPr="009D0806" w:rsidRDefault="009D0806" w:rsidP="009D0806">
          <w:pPr>
            <w:rPr>
              <w:b/>
              <w:bCs/>
              <w:sz w:val="28"/>
              <w:szCs w:val="28"/>
            </w:rPr>
          </w:pPr>
          <w:r w:rsidRPr="009D0806">
            <w:rPr>
              <w:b/>
              <w:bCs/>
              <w:sz w:val="28"/>
              <w:szCs w:val="28"/>
            </w:rPr>
            <w:t>OBSAH</w:t>
          </w:r>
        </w:p>
        <w:p w14:paraId="1C99B4B0" w14:textId="7BF5ACFB" w:rsidR="00D46382" w:rsidRDefault="009D0806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r>
            <w:rPr>
              <w:rFonts w:asciiTheme="minorHAnsi" w:hAnsiTheme="minorHAnsi"/>
              <w:bCs w:val="0"/>
              <w:iCs w:val="0"/>
            </w:rPr>
            <w:fldChar w:fldCharType="begin"/>
          </w:r>
          <w:r>
            <w:rPr>
              <w:rFonts w:asciiTheme="minorHAnsi" w:hAnsiTheme="minorHAnsi"/>
              <w:bCs w:val="0"/>
              <w:iCs w:val="0"/>
            </w:rPr>
            <w:instrText xml:space="preserve"> TOC \o "1-3" \h \z \u </w:instrText>
          </w:r>
          <w:r>
            <w:rPr>
              <w:rFonts w:asciiTheme="minorHAnsi" w:hAnsiTheme="minorHAnsi"/>
              <w:bCs w:val="0"/>
              <w:iCs w:val="0"/>
            </w:rPr>
            <w:fldChar w:fldCharType="separate"/>
          </w:r>
          <w:hyperlink w:anchor="_Toc188172557" w:history="1">
            <w:r w:rsidR="00D46382" w:rsidRPr="00E76A03">
              <w:rPr>
                <w:rStyle w:val="Hypertextovprepojenie"/>
                <w:noProof/>
              </w:rPr>
              <w:t>Úvod</w:t>
            </w:r>
            <w:r w:rsidR="00D46382">
              <w:rPr>
                <w:noProof/>
                <w:webHidden/>
              </w:rPr>
              <w:tab/>
            </w:r>
            <w:r w:rsidR="00D46382">
              <w:rPr>
                <w:noProof/>
                <w:webHidden/>
              </w:rPr>
              <w:fldChar w:fldCharType="begin"/>
            </w:r>
            <w:r w:rsidR="00D46382">
              <w:rPr>
                <w:noProof/>
                <w:webHidden/>
              </w:rPr>
              <w:instrText xml:space="preserve"> PAGEREF _Toc188172557 \h </w:instrText>
            </w:r>
            <w:r w:rsidR="00D46382">
              <w:rPr>
                <w:noProof/>
                <w:webHidden/>
              </w:rPr>
            </w:r>
            <w:r w:rsidR="00D46382">
              <w:rPr>
                <w:noProof/>
                <w:webHidden/>
              </w:rPr>
              <w:fldChar w:fldCharType="separate"/>
            </w:r>
            <w:r w:rsidR="00D46382">
              <w:rPr>
                <w:noProof/>
                <w:webHidden/>
              </w:rPr>
              <w:t>3</w:t>
            </w:r>
            <w:r w:rsidR="00D46382">
              <w:rPr>
                <w:noProof/>
                <w:webHidden/>
              </w:rPr>
              <w:fldChar w:fldCharType="end"/>
            </w:r>
          </w:hyperlink>
        </w:p>
        <w:p w14:paraId="4FB589C5" w14:textId="78FAE08E" w:rsidR="00D46382" w:rsidRDefault="00D46382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88172558" w:history="1">
            <w:r w:rsidRPr="00E76A03">
              <w:rPr>
                <w:rStyle w:val="Hypertextovprepojeni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Pr="00E76A03">
              <w:rPr>
                <w:rStyle w:val="Hypertextovprepojenie"/>
                <w:noProof/>
              </w:rPr>
              <w:t>UML 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2F80" w14:textId="5C9EB511" w:rsidR="00D46382" w:rsidRDefault="00D46382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88172559" w:history="1">
            <w:r w:rsidRPr="00E76A03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Pr="00E76A03">
              <w:rPr>
                <w:rStyle w:val="Hypertextovprepojenie"/>
                <w:noProof/>
              </w:rPr>
              <w:t>Použité technológie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1E851" w14:textId="47395193" w:rsidR="00D46382" w:rsidRDefault="00D46382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8172560" w:history="1">
            <w:r w:rsidRPr="00E76A03">
              <w:rPr>
                <w:rStyle w:val="Hypertextovprepojeni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E76A03">
              <w:rPr>
                <w:rStyle w:val="Hypertextovprepojenie"/>
                <w:noProof/>
              </w:rPr>
              <w:t>Databáza: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A225A" w14:textId="23D85566" w:rsidR="00D46382" w:rsidRDefault="00D46382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8172561" w:history="1">
            <w:r w:rsidRPr="00E76A03">
              <w:rPr>
                <w:rStyle w:val="Hypertextovprepojeni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E76A03">
              <w:rPr>
                <w:rStyle w:val="Hypertextovprepojenie"/>
                <w:noProof/>
              </w:rPr>
              <w:t>Backend: ASP.NET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A6A5" w14:textId="2DAE2246" w:rsidR="00D46382" w:rsidRDefault="00D46382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8172562" w:history="1">
            <w:r w:rsidRPr="00E76A03">
              <w:rPr>
                <w:rStyle w:val="Hypertextovprepojeni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E76A03">
              <w:rPr>
                <w:rStyle w:val="Hypertextovprepojenie"/>
                <w:noProof/>
              </w:rPr>
              <w:t>Autentifikácia: Keycloak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9DA83" w14:textId="2F6D340C" w:rsidR="00D46382" w:rsidRDefault="00D46382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8172563" w:history="1">
            <w:r w:rsidRPr="00E76A03">
              <w:rPr>
                <w:rStyle w:val="Hypertextovprepojeni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E76A03">
              <w:rPr>
                <w:rStyle w:val="Hypertextovprepojenie"/>
                <w:noProof/>
              </w:rPr>
              <w:t>Frontend: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B3DF" w14:textId="6E0503DE" w:rsidR="00D46382" w:rsidRDefault="00D46382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8172564" w:history="1">
            <w:r w:rsidRPr="00E76A03">
              <w:rPr>
                <w:rStyle w:val="Hypertextovprepojenie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E76A03">
              <w:rPr>
                <w:rStyle w:val="Hypertextovprepojenie"/>
                <w:noProof/>
              </w:rPr>
              <w:t>Kontejnery: Docker a 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5B82" w14:textId="6C57E5A0" w:rsidR="00D46382" w:rsidRDefault="00D46382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8172565" w:history="1">
            <w:r w:rsidRPr="00E76A03">
              <w:rPr>
                <w:rStyle w:val="Hypertextovprepojenie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E76A03">
              <w:rPr>
                <w:rStyle w:val="Hypertextovprepojenie"/>
                <w:noProof/>
              </w:rPr>
              <w:t>ORM: 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080D6" w14:textId="0A7AA444" w:rsidR="00D46382" w:rsidRDefault="00D46382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88172566" w:history="1">
            <w:r w:rsidRPr="00E76A03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Pr="00E76A03">
              <w:rPr>
                <w:rStyle w:val="Hypertextovprepojenie"/>
                <w:noProof/>
              </w:rPr>
              <w:t>Požiadavky na spustenie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8030" w14:textId="6444E72F" w:rsidR="00D46382" w:rsidRDefault="00D46382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8172567" w:history="1">
            <w:r w:rsidRPr="00E76A03">
              <w:rPr>
                <w:rStyle w:val="Hypertextovprepojeni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E76A03">
              <w:rPr>
                <w:rStyle w:val="Hypertextovprepojenie"/>
                <w:noProof/>
              </w:rPr>
              <w:t>Pomocou Dockeru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813D" w14:textId="5912C55D" w:rsidR="00D46382" w:rsidRDefault="00D46382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8172568" w:history="1">
            <w:r w:rsidRPr="00E76A03">
              <w:rPr>
                <w:rStyle w:val="Hypertextovprepojeni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E76A03">
              <w:rPr>
                <w:rStyle w:val="Hypertextovprepojenie"/>
                <w:noProof/>
              </w:rPr>
              <w:t>Lokálna inštalácia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7C5CB" w14:textId="68597635" w:rsidR="00D46382" w:rsidRDefault="00D4638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88172569" w:history="1">
            <w:r w:rsidRPr="00E76A03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_Toc188172569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EB76" w14:textId="5B5BE545" w:rsidR="009D0806" w:rsidRDefault="009D0806">
          <w:r>
            <w:rPr>
              <w:rFonts w:asciiTheme="minorHAnsi" w:hAnsiTheme="minorHAnsi" w:cstheme="minorHAnsi"/>
              <w:bCs/>
              <w:iCs/>
              <w:szCs w:val="24"/>
            </w:rPr>
            <w:fldChar w:fldCharType="end"/>
          </w:r>
        </w:p>
      </w:sdtContent>
    </w:sdt>
    <w:p w14:paraId="283DC10C" w14:textId="77777777" w:rsidR="00BC4F09" w:rsidRDefault="00932137" w:rsidP="009D0806">
      <w:pPr>
        <w:pStyle w:val="Nadpis1"/>
        <w:numPr>
          <w:ilvl w:val="0"/>
          <w:numId w:val="0"/>
        </w:numPr>
      </w:pPr>
      <w:r>
        <w:br w:type="page"/>
      </w:r>
      <w:bookmarkStart w:id="0" w:name="_Toc188172557"/>
      <w:r w:rsidR="009D0806">
        <w:lastRenderedPageBreak/>
        <w:t>Úvod</w:t>
      </w:r>
      <w:bookmarkEnd w:id="0"/>
    </w:p>
    <w:p w14:paraId="0C0B42A9" w14:textId="77777777" w:rsidR="001506CA" w:rsidRDefault="001506CA" w:rsidP="001506CA">
      <w:r>
        <w:t xml:space="preserve">Cieľom tejto semestrálnej práce je navrhnúť a implementovať webový portál na zábavu, ktorý slúži na správu a prezentáciu informácií o filmoch, seriáloch, hercoch, režiséroch, žánroch a postavách. </w:t>
      </w:r>
    </w:p>
    <w:p w14:paraId="1E6DA874" w14:textId="77777777" w:rsidR="001506CA" w:rsidRDefault="001506CA" w:rsidP="001506CA">
      <w:r>
        <w:t xml:space="preserve">Inšpiráciu som čerpal z populárnej platformy IMDb, ktorá poskytuje používateľom možnosť prehľadávať bohatú databázu audiovizuálnych diel a ich tvorcov. </w:t>
      </w:r>
    </w:p>
    <w:p w14:paraId="4AD3FFEB" w14:textId="2708FA0E" w:rsidR="001506CA" w:rsidRDefault="001506CA" w:rsidP="001506CA">
      <w:r>
        <w:t xml:space="preserve">Mojou prioritou bolo nielen vytvoriť funkčný a použiteľný systém, ale aj naučiť sa nové technológie, ktoré som doteraz nepoužíval. Projekt </w:t>
      </w:r>
      <w:r>
        <w:t>je postavený</w:t>
      </w:r>
      <w:r>
        <w:t xml:space="preserve"> na moderných technológiách a postupoch, pričom hlavným cieľom bolo využiť pokročilé funkcie ASP.NET na backend, Keycloak na autentifikáciu a Angular na frontend. Celý systém </w:t>
      </w:r>
      <w:r>
        <w:t>je integrovaný</w:t>
      </w:r>
      <w:r>
        <w:t xml:space="preserve"> do prostredia Docker, aby bolo jeho nasadenie a používanie jednoduché a konzistentné.</w:t>
      </w:r>
    </w:p>
    <w:p w14:paraId="3B20D808" w14:textId="30470100" w:rsidR="001506CA" w:rsidRPr="001506CA" w:rsidRDefault="001506CA" w:rsidP="001506CA">
      <w:r>
        <w:t>Projekt sa zameriava na vytvorenie robustného základu, ktorý je pripravený na budúci rozvoj a rozšírenie o ďalšie funkcionality, ako napríklad profesionálne recenzie</w:t>
      </w:r>
      <w:r>
        <w:t xml:space="preserve"> od kritikov</w:t>
      </w:r>
      <w:r>
        <w:t xml:space="preserve">, systém odporúčaní, alebo možnosť vytvárať osobné </w:t>
      </w:r>
      <w:r>
        <w:t>zoznamy na sledovanie</w:t>
      </w:r>
      <w:r>
        <w:t>. Vývoj tejto aplikácie mi umožnil získať nové skúsenosti s technológiami a architektúrami, ktoré som doposiaľ nepoužíval.</w:t>
      </w:r>
    </w:p>
    <w:p w14:paraId="65942D6A" w14:textId="77777777" w:rsidR="001506CA" w:rsidRDefault="001506CA" w:rsidP="009D0806">
      <w:pPr>
        <w:pStyle w:val="Nadpis1"/>
      </w:pPr>
      <w:bookmarkStart w:id="1" w:name="_Toc188172558"/>
      <w:r>
        <w:t>UML diagramy</w:t>
      </w:r>
      <w:bookmarkEnd w:id="1"/>
    </w:p>
    <w:p w14:paraId="459DAB68" w14:textId="61CB3A28" w:rsidR="009D0806" w:rsidRDefault="001506CA" w:rsidP="009D0806">
      <w:pPr>
        <w:pStyle w:val="Nadpis1"/>
      </w:pPr>
      <w:bookmarkStart w:id="2" w:name="_Toc188172559"/>
      <w:r>
        <w:t>Použité technológie</w:t>
      </w:r>
      <w:bookmarkEnd w:id="2"/>
    </w:p>
    <w:p w14:paraId="61A8751F" w14:textId="728E81B1" w:rsidR="001506CA" w:rsidRPr="001506CA" w:rsidRDefault="001506CA" w:rsidP="001506CA">
      <w:r>
        <w:t>V semestrálnej práci boli použité nasledovné technológie.</w:t>
      </w:r>
    </w:p>
    <w:p w14:paraId="739AA787" w14:textId="03EEDB16" w:rsidR="001506CA" w:rsidRDefault="001506CA" w:rsidP="001506CA">
      <w:pPr>
        <w:pStyle w:val="Nadpis2"/>
      </w:pPr>
      <w:bookmarkStart w:id="3" w:name="_Toc188172560"/>
      <w:r>
        <w:t>PostgreSQL</w:t>
      </w:r>
      <w:bookmarkEnd w:id="3"/>
    </w:p>
    <w:p w14:paraId="6D2A6D15" w14:textId="340F38DF" w:rsidR="001506CA" w:rsidRDefault="001506CA" w:rsidP="001506CA">
      <w:r>
        <w:t>PostgreSQL je  objektovo-relačný databázový systém, ktorý ponúka vysoký výkon</w:t>
      </w:r>
      <w:r>
        <w:t xml:space="preserve"> a</w:t>
      </w:r>
      <w:r>
        <w:t xml:space="preserve"> flexibilit</w:t>
      </w:r>
      <w:r>
        <w:t>u</w:t>
      </w:r>
      <w:r>
        <w:t xml:space="preserve">. V projekte som ho použil na ukladanie informácií o filmoch, seriáloch, hercoch, režiséroch, postavách a žánroch. </w:t>
      </w:r>
      <w:r>
        <w:t>PostgreSQL som si vybral aj pre to, že s ním mám už bohaté skúsenosti a tak jeho integrácia do projektu nerobila žiadne problémy.</w:t>
      </w:r>
    </w:p>
    <w:p w14:paraId="0FA7B744" w14:textId="1219D436" w:rsidR="001506CA" w:rsidRDefault="001506CA" w:rsidP="001506CA">
      <w:pPr>
        <w:pStyle w:val="Nadpis2"/>
      </w:pPr>
      <w:bookmarkStart w:id="4" w:name="_Toc188172561"/>
      <w:r>
        <w:t>ASP.NET Web API</w:t>
      </w:r>
      <w:bookmarkEnd w:id="4"/>
    </w:p>
    <w:p w14:paraId="00959BE7" w14:textId="0ECE52D9" w:rsidR="001506CA" w:rsidRDefault="001506CA" w:rsidP="001506CA">
      <w:r>
        <w:t>ASP.NET Web API je framework vyvinutý spoločnosťou Microsoft, ktorý umožňuje vývoj REST</w:t>
      </w:r>
      <w:r>
        <w:t xml:space="preserve"> </w:t>
      </w:r>
      <w:r>
        <w:t>API služieb. Pomocou ASP.NET som implementoval serverovú logiku aplikácie, ktorá spracováva požiadavky od používateľov, komunikuje s databázou a poskytuje dáta pre frontend. Jeho výhodou je jednoduchá integrácia s databázovými frameworkami, ako je Entity Framework</w:t>
      </w:r>
      <w:r>
        <w:t xml:space="preserve"> Core</w:t>
      </w:r>
      <w:r>
        <w:t xml:space="preserve"> a široká komunita, </w:t>
      </w:r>
      <w:r>
        <w:t>čo znamená, že pri akýchkoľvek problémoch človek dokáže na internete jednoducho nájsť riešenie</w:t>
      </w:r>
      <w:r>
        <w:t>.</w:t>
      </w:r>
    </w:p>
    <w:p w14:paraId="068A8D11" w14:textId="7D5788B2" w:rsidR="001506CA" w:rsidRDefault="001506CA" w:rsidP="001506CA">
      <w:pPr>
        <w:pStyle w:val="Nadpis2"/>
      </w:pPr>
      <w:bookmarkStart w:id="5" w:name="_Toc188172562"/>
      <w:r>
        <w:t>Keycloak</w:t>
      </w:r>
      <w:bookmarkEnd w:id="5"/>
    </w:p>
    <w:p w14:paraId="527B60E1" w14:textId="7099E6E5" w:rsidR="001506CA" w:rsidRDefault="001506CA" w:rsidP="001506CA">
      <w:r>
        <w:t xml:space="preserve">Keycloak je nástroj na správu identít a prístupov, ktorý poskytuje funkcie autentifikácie, autorizácie a správy používateľov. V tomto projekte som Keycloak použil na zabezpečenie prístupu k API službám a na správu používateľských práv. Keycloak podporuje štandardy OAuth 2.0 a OpenID Connect, čo zabezpečuje bezpečný a flexibilný spôsob autentifikácie. </w:t>
      </w:r>
      <w:r>
        <w:t>Keďže Keycloak je vyvíjaný v jazyku Java, tak aj knižnica na komunikáciu s ním je na oveľa vyššej úrovní práve v danom jazyku. Z tohto dôvodu, bola integrácia určite výzvou</w:t>
      </w:r>
      <w:r w:rsidR="00456FC6">
        <w:t xml:space="preserve">, ale s pomocou knižnice </w:t>
      </w:r>
      <w:r w:rsidR="00456FC6" w:rsidRPr="00456FC6">
        <w:t>Keycloak.Net.Core</w:t>
      </w:r>
      <w:r w:rsidR="00456FC6">
        <w:t>, sa to nakoniec podarilo.</w:t>
      </w:r>
    </w:p>
    <w:p w14:paraId="62407F6B" w14:textId="22240D3A" w:rsidR="001506CA" w:rsidRDefault="001506CA" w:rsidP="001506CA">
      <w:pPr>
        <w:pStyle w:val="Nadpis2"/>
      </w:pPr>
      <w:bookmarkStart w:id="6" w:name="_Toc188172563"/>
      <w:r>
        <w:lastRenderedPageBreak/>
        <w:t>Angular</w:t>
      </w:r>
      <w:bookmarkEnd w:id="6"/>
    </w:p>
    <w:p w14:paraId="4505A158" w14:textId="5B3BCCBC" w:rsidR="001506CA" w:rsidRDefault="001506CA" w:rsidP="001506CA">
      <w:r>
        <w:t>Angular je moderný framework pre vývoj dynamických webových aplikácií. V projekte som Angular využil na tvorbu používateľského rozhrania, ktoré umožňuje prehľadné zobrazovanie údajov o filmoch a seriáloch. Angular poskytuje výkonné nástroje na správu stavov aplikácie, komunikáciu s API a tvorbu komponentov, čo umožňuje škálovateľnosť a jednoduché pridávanie nových funkcionalít.</w:t>
      </w:r>
    </w:p>
    <w:p w14:paraId="040B8F6E" w14:textId="3727147A" w:rsidR="001506CA" w:rsidRDefault="001506CA" w:rsidP="001506CA">
      <w:pPr>
        <w:pStyle w:val="Nadpis2"/>
      </w:pPr>
      <w:bookmarkStart w:id="7" w:name="_Toc188172564"/>
      <w:r>
        <w:t>Docker</w:t>
      </w:r>
      <w:bookmarkEnd w:id="7"/>
    </w:p>
    <w:p w14:paraId="2E7AC9D4" w14:textId="22D840F6" w:rsidR="001506CA" w:rsidRDefault="001506CA" w:rsidP="001506CA">
      <w:r>
        <w:t xml:space="preserve">Docker je platforma na kontajnerizáciu aplikácií, ktorá umožňuje zabaliť softvér do prenosných kontajnerov, obsahujúcich všetky potrebné závislosti. V projekte som použil Docker na kontajnerizáciu jednotlivých komponentov (PostgreSQL, Keycloak, ASP.NET a Angular), čo zjednodušuje proces nasadzovania a spúšťania aplikácie. Pomocou Docker Compose </w:t>
      </w:r>
      <w:r w:rsidR="00456FC6">
        <w:t>sa</w:t>
      </w:r>
      <w:r>
        <w:t xml:space="preserve"> </w:t>
      </w:r>
      <w:r w:rsidR="00456FC6">
        <w:t>zorchestrovali</w:t>
      </w:r>
      <w:r>
        <w:t xml:space="preserve"> jednotlivé služby a</w:t>
      </w:r>
      <w:r w:rsidR="00456FC6">
        <w:t> </w:t>
      </w:r>
      <w:r>
        <w:t>zabezpečil</w:t>
      </w:r>
      <w:r w:rsidR="00456FC6">
        <w:t>o sa</w:t>
      </w:r>
      <w:r>
        <w:t xml:space="preserve"> ich jednoduché spustenie pomocou </w:t>
      </w:r>
      <w:r w:rsidR="00456FC6">
        <w:t>jedného</w:t>
      </w:r>
      <w:r>
        <w:t xml:space="preserve"> príkazu.</w:t>
      </w:r>
    </w:p>
    <w:p w14:paraId="379D9CF6" w14:textId="71496721" w:rsidR="001506CA" w:rsidRDefault="001506CA" w:rsidP="001506CA">
      <w:pPr>
        <w:pStyle w:val="Nadpis2"/>
      </w:pPr>
      <w:bookmarkStart w:id="8" w:name="_Toc188172565"/>
      <w:r>
        <w:t>Entity Framework Core</w:t>
      </w:r>
      <w:bookmarkEnd w:id="8"/>
    </w:p>
    <w:p w14:paraId="564EE5B5" w14:textId="349B6621" w:rsidR="001506CA" w:rsidRDefault="001506CA" w:rsidP="001506CA">
      <w:r>
        <w:t>Entity Framework Core je framework pre mapovanie objektovo-relačných dát, ktorý umožňuje vývojárom pracovať s databázami prostredníctvom objektovo-orientovaného modelu. V projekte som ho využil na jednoduché vytváranie a správu databázových entít, čo znižuje množstvo písaného kódu a minimalizuje chyby pri práci s databázou. EF Core tiež podporuje migrácie, čo uľahčuje zmeny v databázovej štruktúre počas vývoja.</w:t>
      </w:r>
    </w:p>
    <w:p w14:paraId="36B89D73" w14:textId="71BA96AA" w:rsidR="005A58D6" w:rsidRDefault="005A58D6" w:rsidP="005A58D6">
      <w:pPr>
        <w:pStyle w:val="Nadpis1"/>
      </w:pPr>
      <w:bookmarkStart w:id="9" w:name="_Toc188172566"/>
      <w:r>
        <w:t>Požiadavky na spustenie</w:t>
      </w:r>
      <w:bookmarkEnd w:id="9"/>
    </w:p>
    <w:p w14:paraId="333E6D9E" w14:textId="23471FFA" w:rsidR="00C61614" w:rsidRDefault="00C61614" w:rsidP="00C61614">
      <w:pPr>
        <w:pStyle w:val="Nadpis2"/>
        <w:rPr>
          <w:bCs/>
        </w:rPr>
      </w:pPr>
      <w:bookmarkStart w:id="10" w:name="_Toc188172567"/>
      <w:r>
        <w:rPr>
          <w:bCs/>
        </w:rPr>
        <w:t>Pomocou Dockeru</w:t>
      </w:r>
      <w:bookmarkEnd w:id="10"/>
    </w:p>
    <w:p w14:paraId="47A067BE" w14:textId="190AD5CC" w:rsidR="00C61614" w:rsidRDefault="00C61614" w:rsidP="00C61614">
      <w:pPr>
        <w:pStyle w:val="Odsekzoznamu"/>
        <w:numPr>
          <w:ilvl w:val="0"/>
          <w:numId w:val="35"/>
        </w:numPr>
      </w:pPr>
      <w:r w:rsidRPr="00C61614">
        <w:t xml:space="preserve">Spustite </w:t>
      </w:r>
      <w:r w:rsidRPr="00C61614">
        <w:rPr>
          <w:b/>
          <w:bCs/>
        </w:rPr>
        <w:t>docker-control.bat</w:t>
      </w:r>
      <w:r w:rsidRPr="00C61614">
        <w:t>, ktorý zabezpečí automatické spustenie všetkých služieb pomocou Docker Compose.</w:t>
      </w:r>
    </w:p>
    <w:p w14:paraId="7B096C95" w14:textId="224F4EEB" w:rsidR="00C61614" w:rsidRDefault="00C61614" w:rsidP="00C61614">
      <w:pPr>
        <w:pStyle w:val="Odsekzoznamu"/>
        <w:numPr>
          <w:ilvl w:val="0"/>
          <w:numId w:val="35"/>
        </w:numPr>
      </w:pPr>
      <w:r w:rsidRPr="00C61614">
        <w:t>Po úspešnom buildnutí aplikácie bude celý systém dostupný na preddefinovanej adrese</w:t>
      </w:r>
      <w:r>
        <w:t xml:space="preserve">, vo webovom prehliadači na adrese </w:t>
      </w:r>
      <w:hyperlink r:id="rId12" w:history="1">
        <w:r w:rsidRPr="00056C9A">
          <w:rPr>
            <w:rStyle w:val="Hypertextovprepojenie"/>
          </w:rPr>
          <w:t>http://localhost:4200</w:t>
        </w:r>
      </w:hyperlink>
      <w:r>
        <w:t>.</w:t>
      </w:r>
    </w:p>
    <w:p w14:paraId="76B52ECD" w14:textId="6F1E059A" w:rsidR="00C61614" w:rsidRDefault="00C61614" w:rsidP="00C61614">
      <w:pPr>
        <w:pStyle w:val="Nadpis2"/>
      </w:pPr>
      <w:bookmarkStart w:id="11" w:name="_Toc188172568"/>
      <w:r>
        <w:t>Lokálna inštalácia</w:t>
      </w:r>
      <w:bookmarkEnd w:id="11"/>
    </w:p>
    <w:p w14:paraId="76251F6D" w14:textId="77777777" w:rsidR="00C61614" w:rsidRPr="00C61614" w:rsidRDefault="00C61614" w:rsidP="00C61614">
      <w:r w:rsidRPr="00C61614">
        <w:t>Nainštalujte nasledujúce komponenty:</w:t>
      </w:r>
    </w:p>
    <w:p w14:paraId="09338C4A" w14:textId="77777777" w:rsidR="00C61614" w:rsidRPr="00C61614" w:rsidRDefault="00C61614" w:rsidP="00C61614">
      <w:pPr>
        <w:numPr>
          <w:ilvl w:val="0"/>
          <w:numId w:val="36"/>
        </w:numPr>
      </w:pPr>
      <w:r w:rsidRPr="00C61614">
        <w:t>PostgreSQL 17</w:t>
      </w:r>
    </w:p>
    <w:p w14:paraId="1999B7BF" w14:textId="77777777" w:rsidR="00C61614" w:rsidRPr="00C61614" w:rsidRDefault="00C61614" w:rsidP="00C61614">
      <w:pPr>
        <w:numPr>
          <w:ilvl w:val="0"/>
          <w:numId w:val="36"/>
        </w:numPr>
      </w:pPr>
      <w:r w:rsidRPr="00C61614">
        <w:t>.NET SDK (verzia 8)</w:t>
      </w:r>
    </w:p>
    <w:p w14:paraId="392ACB17" w14:textId="77777777" w:rsidR="00C61614" w:rsidRPr="00C61614" w:rsidRDefault="00C61614" w:rsidP="00C61614">
      <w:pPr>
        <w:numPr>
          <w:ilvl w:val="0"/>
          <w:numId w:val="36"/>
        </w:numPr>
      </w:pPr>
      <w:r w:rsidRPr="00C61614">
        <w:t>Node.js (verzia 22)</w:t>
      </w:r>
    </w:p>
    <w:p w14:paraId="39BE0DBE" w14:textId="77777777" w:rsidR="00C61614" w:rsidRPr="00C61614" w:rsidRDefault="00C61614" w:rsidP="00C61614">
      <w:pPr>
        <w:numPr>
          <w:ilvl w:val="0"/>
          <w:numId w:val="36"/>
        </w:numPr>
      </w:pPr>
      <w:r w:rsidRPr="00C61614">
        <w:t>Keycloak (verzia 26)</w:t>
      </w:r>
    </w:p>
    <w:p w14:paraId="4B220A70" w14:textId="77777777" w:rsidR="00C61614" w:rsidRDefault="00C61614" w:rsidP="00C61614">
      <w:pPr>
        <w:numPr>
          <w:ilvl w:val="0"/>
          <w:numId w:val="36"/>
        </w:numPr>
      </w:pPr>
      <w:r w:rsidRPr="00C61614">
        <w:t>Angular CLI (verzia 19)</w:t>
      </w:r>
    </w:p>
    <w:p w14:paraId="7E273805" w14:textId="1E86DADC" w:rsidR="00C61614" w:rsidRDefault="00C61614" w:rsidP="00C61614">
      <w:pPr>
        <w:ind w:left="720"/>
      </w:pPr>
      <w:r w:rsidRPr="00C61614">
        <w:t xml:space="preserve">Upravte konfiguračný súbor </w:t>
      </w:r>
      <w:r w:rsidRPr="00C61614">
        <w:rPr>
          <w:b/>
          <w:bCs/>
        </w:rPr>
        <w:t>appSettings.json</w:t>
      </w:r>
      <w:r w:rsidRPr="00C61614">
        <w:t xml:space="preserve"> podľa</w:t>
      </w:r>
      <w:r>
        <w:t xml:space="preserve"> údajov počas vašej inštalácie. </w:t>
      </w:r>
      <w:r w:rsidRPr="00C61614">
        <w:t>Spustite jednotlivé služby ručne pomocou príkazov</w:t>
      </w:r>
      <w:r>
        <w:t xml:space="preserve"> ./</w:t>
      </w:r>
      <w:r>
        <w:rPr>
          <w:b/>
          <w:bCs/>
        </w:rPr>
        <w:t>kc.bat</w:t>
      </w:r>
      <w:r>
        <w:t>,</w:t>
      </w:r>
      <w:r w:rsidRPr="00C61614">
        <w:t xml:space="preserve"> </w:t>
      </w:r>
      <w:r w:rsidRPr="00C61614">
        <w:rPr>
          <w:b/>
          <w:bCs/>
        </w:rPr>
        <w:t>dotnet run</w:t>
      </w:r>
      <w:r w:rsidRPr="00C61614">
        <w:t xml:space="preserve"> a </w:t>
      </w:r>
      <w:r w:rsidRPr="00C61614">
        <w:rPr>
          <w:b/>
          <w:bCs/>
        </w:rPr>
        <w:t>ng serve</w:t>
      </w:r>
      <w:r w:rsidRPr="00C61614">
        <w:t>.</w:t>
      </w:r>
    </w:p>
    <w:p w14:paraId="1F1BF189" w14:textId="4DDA75E5" w:rsidR="00D64B14" w:rsidRDefault="00D64B14" w:rsidP="00D64B14">
      <w:pPr>
        <w:pStyle w:val="Nadpis1"/>
      </w:pPr>
      <w:r>
        <w:lastRenderedPageBreak/>
        <w:t>Pužívateľská príručka</w:t>
      </w:r>
    </w:p>
    <w:p w14:paraId="318A68C9" w14:textId="10127927" w:rsidR="00D64B14" w:rsidRDefault="00D64B14" w:rsidP="00D64B14">
      <w:pPr>
        <w:pStyle w:val="Nadpis1"/>
      </w:pPr>
      <w:r>
        <w:t>Vzniknuté ťažkosti a ich riešenia</w:t>
      </w:r>
    </w:p>
    <w:p w14:paraId="1B1B333F" w14:textId="7D6D6487" w:rsidR="00D64B14" w:rsidRPr="00D64B14" w:rsidRDefault="00D64B14" w:rsidP="00D64B14">
      <w:pPr>
        <w:pStyle w:val="Nadpis2"/>
      </w:pPr>
      <w:r w:rsidRPr="00D64B14">
        <w:t>Práca s ASP.NET a C#</w:t>
      </w:r>
    </w:p>
    <w:p w14:paraId="7D89C848" w14:textId="59F74AB6" w:rsidR="00D64B14" w:rsidRPr="00D64B14" w:rsidRDefault="00D64B14" w:rsidP="00D64B14">
      <w:r w:rsidRPr="00D64B14">
        <w:t>Ako začiatočník som sa stretol s problémami pri návrhu API a validácii požiadaviek. Framework bol pre mňa úplne nový</w:t>
      </w:r>
      <w:r w:rsidR="00D32678">
        <w:t xml:space="preserve"> a v niektorých ohľadoch dosť odlišný od frameworku Spring Boot, ktorý je môj hlavný nástroj, To malo za následok</w:t>
      </w:r>
      <w:r w:rsidRPr="00D64B14">
        <w:t xml:space="preserve"> </w:t>
      </w:r>
      <w:r w:rsidR="00D32678">
        <w:t>pomalší čas</w:t>
      </w:r>
      <w:r w:rsidRPr="00D64B14">
        <w:t xml:space="preserve"> vývoj</w:t>
      </w:r>
      <w:r w:rsidR="00D32678">
        <w:t>a</w:t>
      </w:r>
      <w:r w:rsidRPr="00D64B14">
        <w:t>.</w:t>
      </w:r>
    </w:p>
    <w:p w14:paraId="29D56E8A" w14:textId="0FFB9DE1" w:rsidR="00D64B14" w:rsidRPr="00D64B14" w:rsidRDefault="00D64B14" w:rsidP="00D64B14">
      <w:pPr>
        <w:numPr>
          <w:ilvl w:val="0"/>
          <w:numId w:val="37"/>
        </w:numPr>
      </w:pPr>
      <w:r w:rsidRPr="00D64B14">
        <w:rPr>
          <w:i/>
          <w:iCs/>
        </w:rPr>
        <w:t>Riešenie</w:t>
      </w:r>
      <w:r w:rsidRPr="00D64B14">
        <w:t xml:space="preserve">: </w:t>
      </w:r>
      <w:r w:rsidR="00ED7B51">
        <w:t>Š</w:t>
      </w:r>
      <w:r w:rsidRPr="00D64B14">
        <w:t>túdium oficiálnej dokumentácie a využívanie online tutoriálov</w:t>
      </w:r>
      <w:r w:rsidR="00ED7B51">
        <w:t xml:space="preserve"> najmä od youtubera Milana Jovanoviča,</w:t>
      </w:r>
      <w:r w:rsidRPr="00D64B14">
        <w:t>.</w:t>
      </w:r>
    </w:p>
    <w:p w14:paraId="7BFE6BB0" w14:textId="05C1B977" w:rsidR="00D64B14" w:rsidRPr="00D64B14" w:rsidRDefault="00D64B14" w:rsidP="00D32678">
      <w:pPr>
        <w:pStyle w:val="Nadpis2"/>
      </w:pPr>
      <w:r w:rsidRPr="00D64B14">
        <w:t>Integrácia Keycloak</w:t>
      </w:r>
    </w:p>
    <w:p w14:paraId="6A762AAF" w14:textId="3A15FF8E" w:rsidR="00D64B14" w:rsidRPr="00D64B14" w:rsidRDefault="00D64B14" w:rsidP="00D64B14">
      <w:r w:rsidRPr="00D64B14">
        <w:t>Konfigurácia Keycloaku</w:t>
      </w:r>
      <w:r w:rsidR="00ED7B51">
        <w:t>, tak aby bola zabezpečená</w:t>
      </w:r>
      <w:r w:rsidRPr="00D64B14">
        <w:t xml:space="preserve"> jeho</w:t>
      </w:r>
      <w:r w:rsidR="00ED7B51">
        <w:t xml:space="preserve"> bezproblémová</w:t>
      </w:r>
      <w:r w:rsidRPr="00D64B14">
        <w:t xml:space="preserve"> integrácia s ASP.NET bola náročná, najmä z pohľadu zabezpečenia tokenov</w:t>
      </w:r>
      <w:r w:rsidR="00ED7B51">
        <w:t xml:space="preserve"> a mapovania jednotlivých oprávnení</w:t>
      </w:r>
      <w:r w:rsidRPr="00D64B14">
        <w:t>.</w:t>
      </w:r>
    </w:p>
    <w:p w14:paraId="52505D34" w14:textId="075EEC6A" w:rsidR="00D64B14" w:rsidRPr="00D64B14" w:rsidRDefault="00D64B14" w:rsidP="00D64B14">
      <w:pPr>
        <w:numPr>
          <w:ilvl w:val="0"/>
          <w:numId w:val="38"/>
        </w:numPr>
      </w:pPr>
      <w:r w:rsidRPr="00D64B14">
        <w:rPr>
          <w:i/>
          <w:iCs/>
        </w:rPr>
        <w:t>Riešenie</w:t>
      </w:r>
      <w:r w:rsidRPr="00D64B14">
        <w:t xml:space="preserve">: Použitie príkladov z komunity a ladenie prostredníctvom </w:t>
      </w:r>
      <w:r w:rsidR="00ED7B51">
        <w:t>debugovania</w:t>
      </w:r>
      <w:r w:rsidRPr="00D64B14">
        <w:t>.</w:t>
      </w:r>
    </w:p>
    <w:p w14:paraId="701487BA" w14:textId="47995719" w:rsidR="00D64B14" w:rsidRPr="00D64B14" w:rsidRDefault="00D64B14" w:rsidP="00D32678">
      <w:pPr>
        <w:pStyle w:val="Nadpis2"/>
      </w:pPr>
      <w:r w:rsidRPr="00D64B14">
        <w:t>Dockerizácia</w:t>
      </w:r>
    </w:p>
    <w:p w14:paraId="5EA7E3BA" w14:textId="5B2F8530" w:rsidR="00D64B14" w:rsidRPr="00D64B14" w:rsidRDefault="00D64B14" w:rsidP="00D64B14">
      <w:r w:rsidRPr="00D64B14">
        <w:t>Orchestrácia viacerých kontajnerov bola spočiatku problematická, najmä</w:t>
      </w:r>
      <w:r w:rsidR="00ED7B51">
        <w:t xml:space="preserve"> písanie Docker súborov a</w:t>
      </w:r>
      <w:r w:rsidRPr="00D64B14">
        <w:t xml:space="preserve"> synchronizácia ich spúšťania.</w:t>
      </w:r>
    </w:p>
    <w:p w14:paraId="69D84BD5" w14:textId="77777777" w:rsidR="00D64B14" w:rsidRPr="00D64B14" w:rsidRDefault="00D64B14" w:rsidP="00D64B14">
      <w:pPr>
        <w:numPr>
          <w:ilvl w:val="0"/>
          <w:numId w:val="39"/>
        </w:numPr>
      </w:pPr>
      <w:r w:rsidRPr="00D64B14">
        <w:rPr>
          <w:i/>
          <w:iCs/>
        </w:rPr>
        <w:t>Riešenie</w:t>
      </w:r>
      <w:r w:rsidRPr="00D64B14">
        <w:t>: Testovanie rôznych nastavení v docker-compose.yml a ladenie závislostí medzi kontajnermi.</w:t>
      </w:r>
    </w:p>
    <w:p w14:paraId="39F29BC5" w14:textId="77777777" w:rsidR="00D64B14" w:rsidRPr="00D64B14" w:rsidRDefault="00D64B14" w:rsidP="00D64B14"/>
    <w:p w14:paraId="727A7661" w14:textId="77777777" w:rsidR="00C61614" w:rsidRPr="00C61614" w:rsidRDefault="00C61614" w:rsidP="00C61614"/>
    <w:p w14:paraId="4CC58182" w14:textId="77777777" w:rsidR="009D0806" w:rsidRDefault="009D0806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50063211" w14:textId="77777777" w:rsidR="009D0806" w:rsidRDefault="009D0806" w:rsidP="009D0806">
      <w:pPr>
        <w:pStyle w:val="Nadpis1"/>
        <w:numPr>
          <w:ilvl w:val="0"/>
          <w:numId w:val="0"/>
        </w:numPr>
      </w:pPr>
      <w:bookmarkStart w:id="12" w:name="_Toc188172569"/>
      <w:r>
        <w:lastRenderedPageBreak/>
        <w:t>Záver</w:t>
      </w:r>
      <w:bookmarkEnd w:id="12"/>
    </w:p>
    <w:p w14:paraId="1118C309" w14:textId="0AECEB8D" w:rsidR="0005557F" w:rsidRPr="0005557F" w:rsidRDefault="0005557F" w:rsidP="0005557F">
      <w:r w:rsidRPr="0005557F">
        <w:t xml:space="preserve">Projekt poskytol základné funkcie pre portál zábavy, avšak niektoré plánované </w:t>
      </w:r>
      <w:r w:rsidR="004B6A7A">
        <w:t>funkcionality</w:t>
      </w:r>
      <w:r w:rsidRPr="0005557F">
        <w:t xml:space="preserve">, ako správa seriálov, neboli implementované. Napriek tomu som získal cenné skúsenosti s novými technológiami, ako ASP.NET a Keycloak. Tento systém je pripravený na ďalší vývoj, ktorý by mohol zahŕňať hodnotenia, odporúčania alebo možnosť vytvárania </w:t>
      </w:r>
      <w:r w:rsidR="00792870">
        <w:t>zoznamov na sledovanie</w:t>
      </w:r>
      <w:r w:rsidRPr="0005557F">
        <w:t>.</w:t>
      </w:r>
    </w:p>
    <w:sectPr w:rsidR="0005557F" w:rsidRPr="0005557F" w:rsidSect="000D120F">
      <w:footerReference w:type="default" r:id="rId13"/>
      <w:footerReference w:type="first" r:id="rId14"/>
      <w:pgSz w:w="11906" w:h="16838"/>
      <w:pgMar w:top="1417" w:right="1417" w:bottom="1417" w:left="1417" w:header="708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110DA" w14:textId="77777777" w:rsidR="00DF2A8E" w:rsidRDefault="00DF2A8E" w:rsidP="00A83512">
      <w:pPr>
        <w:spacing w:after="0"/>
      </w:pPr>
      <w:r>
        <w:separator/>
      </w:r>
    </w:p>
  </w:endnote>
  <w:endnote w:type="continuationSeparator" w:id="0">
    <w:p w14:paraId="11D32F2D" w14:textId="77777777" w:rsidR="00DF2A8E" w:rsidRDefault="00DF2A8E" w:rsidP="00A83512">
      <w:pPr>
        <w:spacing w:after="0"/>
      </w:pPr>
      <w:r>
        <w:continuationSeparator/>
      </w:r>
    </w:p>
  </w:endnote>
  <w:endnote w:type="continuationNotice" w:id="1">
    <w:p w14:paraId="516517B5" w14:textId="77777777" w:rsidR="00DF2A8E" w:rsidRDefault="00DF2A8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46553945"/>
      <w:docPartObj>
        <w:docPartGallery w:val="Page Numbers (Bottom of Page)"/>
        <w:docPartUnique/>
      </w:docPartObj>
    </w:sdtPr>
    <w:sdtContent>
      <w:p w14:paraId="7A449172" w14:textId="79FAB62C" w:rsidR="000D120F" w:rsidRDefault="000D120F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8B21A" w14:textId="77777777" w:rsidR="000D120F" w:rsidRDefault="000D120F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3EBBF" w14:textId="225D20C1" w:rsidR="000D120F" w:rsidRDefault="000D120F" w:rsidP="000D120F">
    <w:pPr>
      <w:pStyle w:val="Pta"/>
    </w:pPr>
  </w:p>
  <w:p w14:paraId="1D7F65DD" w14:textId="77777777" w:rsidR="000D120F" w:rsidRDefault="000D120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9605F" w14:textId="77777777" w:rsidR="00DF2A8E" w:rsidRDefault="00DF2A8E" w:rsidP="00A83512">
      <w:pPr>
        <w:spacing w:after="0"/>
      </w:pPr>
      <w:r>
        <w:separator/>
      </w:r>
    </w:p>
  </w:footnote>
  <w:footnote w:type="continuationSeparator" w:id="0">
    <w:p w14:paraId="7EE9EA8E" w14:textId="77777777" w:rsidR="00DF2A8E" w:rsidRDefault="00DF2A8E" w:rsidP="00A83512">
      <w:pPr>
        <w:spacing w:after="0"/>
      </w:pPr>
      <w:r>
        <w:continuationSeparator/>
      </w:r>
    </w:p>
  </w:footnote>
  <w:footnote w:type="continuationNotice" w:id="1">
    <w:p w14:paraId="779CBE45" w14:textId="77777777" w:rsidR="00DF2A8E" w:rsidRDefault="00DF2A8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B0A3E"/>
    <w:multiLevelType w:val="hybridMultilevel"/>
    <w:tmpl w:val="F1B41F06"/>
    <w:lvl w:ilvl="0" w:tplc="231A28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C3B1B"/>
    <w:multiLevelType w:val="hybridMultilevel"/>
    <w:tmpl w:val="ED04505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AE2894"/>
    <w:multiLevelType w:val="multilevel"/>
    <w:tmpl w:val="E28C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035ED"/>
    <w:multiLevelType w:val="hybridMultilevel"/>
    <w:tmpl w:val="0EA412C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EB48D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36E7EE0"/>
    <w:multiLevelType w:val="hybridMultilevel"/>
    <w:tmpl w:val="AC3860E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D130D2"/>
    <w:multiLevelType w:val="hybridMultilevel"/>
    <w:tmpl w:val="4278743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5B96732"/>
    <w:multiLevelType w:val="hybridMultilevel"/>
    <w:tmpl w:val="74F4357A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6A25342"/>
    <w:multiLevelType w:val="hybridMultilevel"/>
    <w:tmpl w:val="B3400EF8"/>
    <w:lvl w:ilvl="0" w:tplc="70D63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5F3458"/>
    <w:multiLevelType w:val="multilevel"/>
    <w:tmpl w:val="FB766E3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CD73C97"/>
    <w:multiLevelType w:val="hybridMultilevel"/>
    <w:tmpl w:val="AB86CA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87112"/>
    <w:multiLevelType w:val="hybridMultilevel"/>
    <w:tmpl w:val="1D8CD4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C3A20"/>
    <w:multiLevelType w:val="hybridMultilevel"/>
    <w:tmpl w:val="4B3EF27A"/>
    <w:lvl w:ilvl="0" w:tplc="FA9A845E">
      <w:start w:val="1"/>
      <w:numFmt w:val="lowerRoman"/>
      <w:pStyle w:val="Nadpis5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16903"/>
    <w:multiLevelType w:val="hybridMultilevel"/>
    <w:tmpl w:val="C774673A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E1C2C25"/>
    <w:multiLevelType w:val="multilevel"/>
    <w:tmpl w:val="801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8B32CC"/>
    <w:multiLevelType w:val="hybridMultilevel"/>
    <w:tmpl w:val="D88E4084"/>
    <w:lvl w:ilvl="0" w:tplc="6BA62F46">
      <w:start w:val="1"/>
      <w:numFmt w:val="lowerLetter"/>
      <w:pStyle w:val="Nadpis4"/>
      <w:lvlText w:val="%1."/>
      <w:lvlJc w:val="left"/>
      <w:pPr>
        <w:ind w:left="1776" w:hanging="360"/>
      </w:pPr>
      <w:rPr>
        <w:b/>
        <w:bCs w:val="0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6B806C37"/>
    <w:multiLevelType w:val="hybridMultilevel"/>
    <w:tmpl w:val="A13E5CD8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26F69ED"/>
    <w:multiLevelType w:val="multilevel"/>
    <w:tmpl w:val="CF2C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B04DD2"/>
    <w:multiLevelType w:val="multilevel"/>
    <w:tmpl w:val="86B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79740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17949296">
    <w:abstractNumId w:val="9"/>
  </w:num>
  <w:num w:numId="2" w16cid:durableId="1060595956">
    <w:abstractNumId w:val="7"/>
  </w:num>
  <w:num w:numId="3" w16cid:durableId="1980644026">
    <w:abstractNumId w:val="15"/>
    <w:lvlOverride w:ilvl="0">
      <w:startOverride w:val="1"/>
    </w:lvlOverride>
  </w:num>
  <w:num w:numId="4" w16cid:durableId="180903433">
    <w:abstractNumId w:val="15"/>
    <w:lvlOverride w:ilvl="0">
      <w:startOverride w:val="1"/>
    </w:lvlOverride>
  </w:num>
  <w:num w:numId="5" w16cid:durableId="1698315412">
    <w:abstractNumId w:val="15"/>
    <w:lvlOverride w:ilvl="0">
      <w:startOverride w:val="1"/>
    </w:lvlOverride>
  </w:num>
  <w:num w:numId="6" w16cid:durableId="2054230686">
    <w:abstractNumId w:val="15"/>
    <w:lvlOverride w:ilvl="0">
      <w:startOverride w:val="1"/>
    </w:lvlOverride>
  </w:num>
  <w:num w:numId="7" w16cid:durableId="1980107063">
    <w:abstractNumId w:val="15"/>
  </w:num>
  <w:num w:numId="8" w16cid:durableId="205141245">
    <w:abstractNumId w:val="15"/>
    <w:lvlOverride w:ilvl="0">
      <w:startOverride w:val="1"/>
    </w:lvlOverride>
  </w:num>
  <w:num w:numId="9" w16cid:durableId="506212734">
    <w:abstractNumId w:val="15"/>
    <w:lvlOverride w:ilvl="0">
      <w:startOverride w:val="1"/>
    </w:lvlOverride>
  </w:num>
  <w:num w:numId="10" w16cid:durableId="1920598477">
    <w:abstractNumId w:val="15"/>
    <w:lvlOverride w:ilvl="0">
      <w:startOverride w:val="1"/>
    </w:lvlOverride>
  </w:num>
  <w:num w:numId="11" w16cid:durableId="1179202542">
    <w:abstractNumId w:val="15"/>
    <w:lvlOverride w:ilvl="0">
      <w:startOverride w:val="1"/>
    </w:lvlOverride>
  </w:num>
  <w:num w:numId="12" w16cid:durableId="1798527999">
    <w:abstractNumId w:val="19"/>
  </w:num>
  <w:num w:numId="13" w16cid:durableId="1723090793">
    <w:abstractNumId w:val="0"/>
  </w:num>
  <w:num w:numId="14" w16cid:durableId="1854683962">
    <w:abstractNumId w:val="4"/>
  </w:num>
  <w:num w:numId="15" w16cid:durableId="590360677">
    <w:abstractNumId w:val="12"/>
  </w:num>
  <w:num w:numId="16" w16cid:durableId="656887261">
    <w:abstractNumId w:val="10"/>
  </w:num>
  <w:num w:numId="17" w16cid:durableId="2106000196">
    <w:abstractNumId w:val="15"/>
    <w:lvlOverride w:ilvl="0">
      <w:startOverride w:val="1"/>
    </w:lvlOverride>
  </w:num>
  <w:num w:numId="18" w16cid:durableId="1898086127">
    <w:abstractNumId w:val="15"/>
    <w:lvlOverride w:ilvl="0">
      <w:startOverride w:val="1"/>
    </w:lvlOverride>
  </w:num>
  <w:num w:numId="19" w16cid:durableId="1353339852">
    <w:abstractNumId w:val="3"/>
  </w:num>
  <w:num w:numId="20" w16cid:durableId="1994748685">
    <w:abstractNumId w:val="6"/>
  </w:num>
  <w:num w:numId="21" w16cid:durableId="1470437214">
    <w:abstractNumId w:val="15"/>
    <w:lvlOverride w:ilvl="0">
      <w:startOverride w:val="1"/>
    </w:lvlOverride>
  </w:num>
  <w:num w:numId="22" w16cid:durableId="1592814681">
    <w:abstractNumId w:val="16"/>
  </w:num>
  <w:num w:numId="23" w16cid:durableId="1607542555">
    <w:abstractNumId w:val="5"/>
  </w:num>
  <w:num w:numId="24" w16cid:durableId="1889797339">
    <w:abstractNumId w:val="13"/>
  </w:num>
  <w:num w:numId="25" w16cid:durableId="1057434567">
    <w:abstractNumId w:val="15"/>
    <w:lvlOverride w:ilvl="0">
      <w:startOverride w:val="1"/>
    </w:lvlOverride>
  </w:num>
  <w:num w:numId="26" w16cid:durableId="763259611">
    <w:abstractNumId w:val="15"/>
    <w:lvlOverride w:ilvl="0">
      <w:startOverride w:val="1"/>
    </w:lvlOverride>
  </w:num>
  <w:num w:numId="27" w16cid:durableId="290091659">
    <w:abstractNumId w:val="8"/>
  </w:num>
  <w:num w:numId="28" w16cid:durableId="246693493">
    <w:abstractNumId w:val="1"/>
  </w:num>
  <w:num w:numId="29" w16cid:durableId="938216621">
    <w:abstractNumId w:val="15"/>
    <w:lvlOverride w:ilvl="0">
      <w:startOverride w:val="1"/>
    </w:lvlOverride>
  </w:num>
  <w:num w:numId="30" w16cid:durableId="74397742">
    <w:abstractNumId w:val="15"/>
    <w:lvlOverride w:ilvl="0">
      <w:startOverride w:val="1"/>
    </w:lvlOverride>
  </w:num>
  <w:num w:numId="31" w16cid:durableId="193614904">
    <w:abstractNumId w:val="15"/>
    <w:lvlOverride w:ilvl="0">
      <w:startOverride w:val="1"/>
    </w:lvlOverride>
  </w:num>
  <w:num w:numId="32" w16cid:durableId="1042317225">
    <w:abstractNumId w:val="15"/>
    <w:lvlOverride w:ilvl="0">
      <w:startOverride w:val="1"/>
    </w:lvlOverride>
  </w:num>
  <w:num w:numId="33" w16cid:durableId="1787776258">
    <w:abstractNumId w:val="15"/>
    <w:lvlOverride w:ilvl="0">
      <w:startOverride w:val="1"/>
    </w:lvlOverride>
  </w:num>
  <w:num w:numId="34" w16cid:durableId="1738358380">
    <w:abstractNumId w:val="15"/>
    <w:lvlOverride w:ilvl="0">
      <w:startOverride w:val="1"/>
    </w:lvlOverride>
  </w:num>
  <w:num w:numId="35" w16cid:durableId="419108186">
    <w:abstractNumId w:val="11"/>
  </w:num>
  <w:num w:numId="36" w16cid:durableId="1780829324">
    <w:abstractNumId w:val="18"/>
  </w:num>
  <w:num w:numId="37" w16cid:durableId="2049259505">
    <w:abstractNumId w:val="17"/>
  </w:num>
  <w:num w:numId="38" w16cid:durableId="234632322">
    <w:abstractNumId w:val="14"/>
  </w:num>
  <w:num w:numId="39" w16cid:durableId="824051347">
    <w:abstractNumId w:val="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AE"/>
    <w:rsid w:val="00000658"/>
    <w:rsid w:val="00000F29"/>
    <w:rsid w:val="0000173B"/>
    <w:rsid w:val="00001E85"/>
    <w:rsid w:val="000072C8"/>
    <w:rsid w:val="000077AA"/>
    <w:rsid w:val="00007C87"/>
    <w:rsid w:val="00011591"/>
    <w:rsid w:val="00013C90"/>
    <w:rsid w:val="000158B3"/>
    <w:rsid w:val="00016218"/>
    <w:rsid w:val="00016415"/>
    <w:rsid w:val="000166B3"/>
    <w:rsid w:val="00017021"/>
    <w:rsid w:val="00017312"/>
    <w:rsid w:val="00021018"/>
    <w:rsid w:val="000220FE"/>
    <w:rsid w:val="0002216A"/>
    <w:rsid w:val="00024D4A"/>
    <w:rsid w:val="00024D7A"/>
    <w:rsid w:val="00030173"/>
    <w:rsid w:val="00031467"/>
    <w:rsid w:val="00031686"/>
    <w:rsid w:val="00031DC4"/>
    <w:rsid w:val="00032641"/>
    <w:rsid w:val="00032A41"/>
    <w:rsid w:val="00032FD1"/>
    <w:rsid w:val="00033224"/>
    <w:rsid w:val="00033811"/>
    <w:rsid w:val="0003405C"/>
    <w:rsid w:val="000346F3"/>
    <w:rsid w:val="00034FC8"/>
    <w:rsid w:val="00035C60"/>
    <w:rsid w:val="000361EC"/>
    <w:rsid w:val="00040A24"/>
    <w:rsid w:val="00040AE6"/>
    <w:rsid w:val="00043411"/>
    <w:rsid w:val="00044933"/>
    <w:rsid w:val="000452F4"/>
    <w:rsid w:val="0004667F"/>
    <w:rsid w:val="0004711E"/>
    <w:rsid w:val="00051BCE"/>
    <w:rsid w:val="00051E33"/>
    <w:rsid w:val="00054859"/>
    <w:rsid w:val="0005557F"/>
    <w:rsid w:val="00055914"/>
    <w:rsid w:val="00057334"/>
    <w:rsid w:val="00062BC0"/>
    <w:rsid w:val="000637FF"/>
    <w:rsid w:val="00063EF2"/>
    <w:rsid w:val="00064268"/>
    <w:rsid w:val="00064355"/>
    <w:rsid w:val="00064554"/>
    <w:rsid w:val="00064D41"/>
    <w:rsid w:val="00065092"/>
    <w:rsid w:val="00065817"/>
    <w:rsid w:val="000662E4"/>
    <w:rsid w:val="0007175F"/>
    <w:rsid w:val="00072121"/>
    <w:rsid w:val="00075565"/>
    <w:rsid w:val="00080C1E"/>
    <w:rsid w:val="0008202F"/>
    <w:rsid w:val="00083AAC"/>
    <w:rsid w:val="000871A8"/>
    <w:rsid w:val="00087FDF"/>
    <w:rsid w:val="000901CE"/>
    <w:rsid w:val="00091742"/>
    <w:rsid w:val="00091AB3"/>
    <w:rsid w:val="00093949"/>
    <w:rsid w:val="00093C56"/>
    <w:rsid w:val="00093F70"/>
    <w:rsid w:val="000945F0"/>
    <w:rsid w:val="00094642"/>
    <w:rsid w:val="000951F8"/>
    <w:rsid w:val="00095600"/>
    <w:rsid w:val="000A0F0F"/>
    <w:rsid w:val="000A1058"/>
    <w:rsid w:val="000A1170"/>
    <w:rsid w:val="000A2608"/>
    <w:rsid w:val="000A2DC3"/>
    <w:rsid w:val="000A37C1"/>
    <w:rsid w:val="000A385C"/>
    <w:rsid w:val="000A4F5D"/>
    <w:rsid w:val="000B1FD1"/>
    <w:rsid w:val="000B2579"/>
    <w:rsid w:val="000B37FA"/>
    <w:rsid w:val="000B4098"/>
    <w:rsid w:val="000B42A5"/>
    <w:rsid w:val="000B4802"/>
    <w:rsid w:val="000B6A4A"/>
    <w:rsid w:val="000B6C7F"/>
    <w:rsid w:val="000C0135"/>
    <w:rsid w:val="000C0326"/>
    <w:rsid w:val="000C1DED"/>
    <w:rsid w:val="000C23D2"/>
    <w:rsid w:val="000C34BA"/>
    <w:rsid w:val="000C38CF"/>
    <w:rsid w:val="000C51AC"/>
    <w:rsid w:val="000C74E3"/>
    <w:rsid w:val="000C7B03"/>
    <w:rsid w:val="000D019D"/>
    <w:rsid w:val="000D120F"/>
    <w:rsid w:val="000D1D8B"/>
    <w:rsid w:val="000D275A"/>
    <w:rsid w:val="000D284F"/>
    <w:rsid w:val="000D3A01"/>
    <w:rsid w:val="000D54ED"/>
    <w:rsid w:val="000D6021"/>
    <w:rsid w:val="000D7F6F"/>
    <w:rsid w:val="000E1893"/>
    <w:rsid w:val="000E26EE"/>
    <w:rsid w:val="000E3654"/>
    <w:rsid w:val="000E38DD"/>
    <w:rsid w:val="000E43A7"/>
    <w:rsid w:val="000E49BD"/>
    <w:rsid w:val="000E5645"/>
    <w:rsid w:val="000E5981"/>
    <w:rsid w:val="000F1AE3"/>
    <w:rsid w:val="000F266D"/>
    <w:rsid w:val="000F303B"/>
    <w:rsid w:val="000F4529"/>
    <w:rsid w:val="000F4934"/>
    <w:rsid w:val="000F5D73"/>
    <w:rsid w:val="000F78AE"/>
    <w:rsid w:val="00100943"/>
    <w:rsid w:val="00100AC8"/>
    <w:rsid w:val="00103AA7"/>
    <w:rsid w:val="00103D31"/>
    <w:rsid w:val="001059F5"/>
    <w:rsid w:val="00110120"/>
    <w:rsid w:val="00110124"/>
    <w:rsid w:val="00110C2B"/>
    <w:rsid w:val="001137E4"/>
    <w:rsid w:val="00114C85"/>
    <w:rsid w:val="00115411"/>
    <w:rsid w:val="00116732"/>
    <w:rsid w:val="00116E08"/>
    <w:rsid w:val="0012024E"/>
    <w:rsid w:val="0012043C"/>
    <w:rsid w:val="00121B94"/>
    <w:rsid w:val="00121F36"/>
    <w:rsid w:val="00122A25"/>
    <w:rsid w:val="0012468A"/>
    <w:rsid w:val="00124846"/>
    <w:rsid w:val="00126E93"/>
    <w:rsid w:val="00127723"/>
    <w:rsid w:val="0013182B"/>
    <w:rsid w:val="0013216F"/>
    <w:rsid w:val="00133347"/>
    <w:rsid w:val="00133A7C"/>
    <w:rsid w:val="001349D0"/>
    <w:rsid w:val="00136125"/>
    <w:rsid w:val="001368D9"/>
    <w:rsid w:val="001373D2"/>
    <w:rsid w:val="00137A14"/>
    <w:rsid w:val="00140582"/>
    <w:rsid w:val="00141908"/>
    <w:rsid w:val="0014289A"/>
    <w:rsid w:val="00143B9A"/>
    <w:rsid w:val="00144272"/>
    <w:rsid w:val="00145087"/>
    <w:rsid w:val="00146912"/>
    <w:rsid w:val="00147DE2"/>
    <w:rsid w:val="001506CA"/>
    <w:rsid w:val="00152E16"/>
    <w:rsid w:val="00162C83"/>
    <w:rsid w:val="00163D5D"/>
    <w:rsid w:val="001642A2"/>
    <w:rsid w:val="00164D81"/>
    <w:rsid w:val="001651ED"/>
    <w:rsid w:val="001656EC"/>
    <w:rsid w:val="00166038"/>
    <w:rsid w:val="0016657B"/>
    <w:rsid w:val="001679BA"/>
    <w:rsid w:val="00167DF9"/>
    <w:rsid w:val="001705A3"/>
    <w:rsid w:val="00171C0E"/>
    <w:rsid w:val="00173D66"/>
    <w:rsid w:val="0017460B"/>
    <w:rsid w:val="00174885"/>
    <w:rsid w:val="00175833"/>
    <w:rsid w:val="001817BE"/>
    <w:rsid w:val="00182A59"/>
    <w:rsid w:val="00185765"/>
    <w:rsid w:val="00185F61"/>
    <w:rsid w:val="001868C3"/>
    <w:rsid w:val="00191076"/>
    <w:rsid w:val="00193EDA"/>
    <w:rsid w:val="00193F3D"/>
    <w:rsid w:val="00195151"/>
    <w:rsid w:val="0019563E"/>
    <w:rsid w:val="0019566C"/>
    <w:rsid w:val="0019691F"/>
    <w:rsid w:val="00196F12"/>
    <w:rsid w:val="00197542"/>
    <w:rsid w:val="001A4C9B"/>
    <w:rsid w:val="001A56B9"/>
    <w:rsid w:val="001A576A"/>
    <w:rsid w:val="001B0373"/>
    <w:rsid w:val="001B08A5"/>
    <w:rsid w:val="001B267D"/>
    <w:rsid w:val="001B26BC"/>
    <w:rsid w:val="001B2795"/>
    <w:rsid w:val="001B3C18"/>
    <w:rsid w:val="001B4BB3"/>
    <w:rsid w:val="001B503E"/>
    <w:rsid w:val="001B596A"/>
    <w:rsid w:val="001B5FC4"/>
    <w:rsid w:val="001B6373"/>
    <w:rsid w:val="001B7EC6"/>
    <w:rsid w:val="001C07E5"/>
    <w:rsid w:val="001C3FE7"/>
    <w:rsid w:val="001C4208"/>
    <w:rsid w:val="001C5E80"/>
    <w:rsid w:val="001C7127"/>
    <w:rsid w:val="001D17C0"/>
    <w:rsid w:val="001D19AD"/>
    <w:rsid w:val="001D1D33"/>
    <w:rsid w:val="001D473F"/>
    <w:rsid w:val="001D4946"/>
    <w:rsid w:val="001D7672"/>
    <w:rsid w:val="001E08D2"/>
    <w:rsid w:val="001E1B7F"/>
    <w:rsid w:val="001E288D"/>
    <w:rsid w:val="001E3196"/>
    <w:rsid w:val="001E3EB8"/>
    <w:rsid w:val="001E6311"/>
    <w:rsid w:val="001E6E71"/>
    <w:rsid w:val="001E7763"/>
    <w:rsid w:val="001F0EA8"/>
    <w:rsid w:val="001F1217"/>
    <w:rsid w:val="001F148C"/>
    <w:rsid w:val="001F217F"/>
    <w:rsid w:val="001F22B0"/>
    <w:rsid w:val="001F28AB"/>
    <w:rsid w:val="001F439E"/>
    <w:rsid w:val="001F5507"/>
    <w:rsid w:val="001F568B"/>
    <w:rsid w:val="001F66BC"/>
    <w:rsid w:val="002006F0"/>
    <w:rsid w:val="00201EBD"/>
    <w:rsid w:val="002028A8"/>
    <w:rsid w:val="00203A65"/>
    <w:rsid w:val="002042F4"/>
    <w:rsid w:val="00206944"/>
    <w:rsid w:val="00206E3F"/>
    <w:rsid w:val="00207009"/>
    <w:rsid w:val="00207D3B"/>
    <w:rsid w:val="00211B3F"/>
    <w:rsid w:val="002120D8"/>
    <w:rsid w:val="0021275A"/>
    <w:rsid w:val="00213B29"/>
    <w:rsid w:val="0021586A"/>
    <w:rsid w:val="00217A49"/>
    <w:rsid w:val="0022091D"/>
    <w:rsid w:val="00224262"/>
    <w:rsid w:val="00224DA3"/>
    <w:rsid w:val="00225078"/>
    <w:rsid w:val="00225289"/>
    <w:rsid w:val="00225B43"/>
    <w:rsid w:val="0023000F"/>
    <w:rsid w:val="0023050D"/>
    <w:rsid w:val="002325C2"/>
    <w:rsid w:val="00233AF4"/>
    <w:rsid w:val="00233E75"/>
    <w:rsid w:val="00235DD3"/>
    <w:rsid w:val="00236BF6"/>
    <w:rsid w:val="002375FB"/>
    <w:rsid w:val="002412BC"/>
    <w:rsid w:val="00242D6C"/>
    <w:rsid w:val="00244695"/>
    <w:rsid w:val="00245B48"/>
    <w:rsid w:val="00245E58"/>
    <w:rsid w:val="00247431"/>
    <w:rsid w:val="00247C15"/>
    <w:rsid w:val="00250606"/>
    <w:rsid w:val="002517FF"/>
    <w:rsid w:val="002530ED"/>
    <w:rsid w:val="0025495A"/>
    <w:rsid w:val="00255BC0"/>
    <w:rsid w:val="00257086"/>
    <w:rsid w:val="00260950"/>
    <w:rsid w:val="00262FBA"/>
    <w:rsid w:val="002631D7"/>
    <w:rsid w:val="0026331A"/>
    <w:rsid w:val="00263719"/>
    <w:rsid w:val="002641C7"/>
    <w:rsid w:val="002642A9"/>
    <w:rsid w:val="002644BD"/>
    <w:rsid w:val="00264825"/>
    <w:rsid w:val="002651FD"/>
    <w:rsid w:val="00265945"/>
    <w:rsid w:val="00265D3E"/>
    <w:rsid w:val="00267074"/>
    <w:rsid w:val="0026710A"/>
    <w:rsid w:val="002679CA"/>
    <w:rsid w:val="002715A7"/>
    <w:rsid w:val="00274941"/>
    <w:rsid w:val="002750A5"/>
    <w:rsid w:val="00275144"/>
    <w:rsid w:val="00276D2E"/>
    <w:rsid w:val="002777CB"/>
    <w:rsid w:val="00280581"/>
    <w:rsid w:val="0028091C"/>
    <w:rsid w:val="00282319"/>
    <w:rsid w:val="00282DCA"/>
    <w:rsid w:val="00286A5C"/>
    <w:rsid w:val="00286CC9"/>
    <w:rsid w:val="002879ED"/>
    <w:rsid w:val="00290249"/>
    <w:rsid w:val="00291B44"/>
    <w:rsid w:val="00292722"/>
    <w:rsid w:val="00292E4C"/>
    <w:rsid w:val="00293EE6"/>
    <w:rsid w:val="00295115"/>
    <w:rsid w:val="00297495"/>
    <w:rsid w:val="002A053F"/>
    <w:rsid w:val="002A2744"/>
    <w:rsid w:val="002A4E7B"/>
    <w:rsid w:val="002A541C"/>
    <w:rsid w:val="002B0D45"/>
    <w:rsid w:val="002B16A8"/>
    <w:rsid w:val="002B1E8F"/>
    <w:rsid w:val="002B27B8"/>
    <w:rsid w:val="002B2BC5"/>
    <w:rsid w:val="002B395F"/>
    <w:rsid w:val="002B39A4"/>
    <w:rsid w:val="002B56B0"/>
    <w:rsid w:val="002B5E18"/>
    <w:rsid w:val="002B6ABB"/>
    <w:rsid w:val="002C0DF1"/>
    <w:rsid w:val="002C1763"/>
    <w:rsid w:val="002C345B"/>
    <w:rsid w:val="002C3B76"/>
    <w:rsid w:val="002C6ABB"/>
    <w:rsid w:val="002D191B"/>
    <w:rsid w:val="002D3F98"/>
    <w:rsid w:val="002D405E"/>
    <w:rsid w:val="002D457F"/>
    <w:rsid w:val="002D56D4"/>
    <w:rsid w:val="002D622A"/>
    <w:rsid w:val="002D71FE"/>
    <w:rsid w:val="002D740E"/>
    <w:rsid w:val="002D7D34"/>
    <w:rsid w:val="002E0E6E"/>
    <w:rsid w:val="002E1EBA"/>
    <w:rsid w:val="002E2454"/>
    <w:rsid w:val="002E3C8B"/>
    <w:rsid w:val="002E547D"/>
    <w:rsid w:val="002F0740"/>
    <w:rsid w:val="002F0E8C"/>
    <w:rsid w:val="002F11CB"/>
    <w:rsid w:val="002F209B"/>
    <w:rsid w:val="002F380A"/>
    <w:rsid w:val="002F436D"/>
    <w:rsid w:val="002F43A8"/>
    <w:rsid w:val="002F525E"/>
    <w:rsid w:val="003005E5"/>
    <w:rsid w:val="00300A25"/>
    <w:rsid w:val="00302E05"/>
    <w:rsid w:val="00304641"/>
    <w:rsid w:val="003046DD"/>
    <w:rsid w:val="00304C7C"/>
    <w:rsid w:val="00305EC5"/>
    <w:rsid w:val="00307155"/>
    <w:rsid w:val="0031034B"/>
    <w:rsid w:val="00311D36"/>
    <w:rsid w:val="00311E2A"/>
    <w:rsid w:val="003121EC"/>
    <w:rsid w:val="003126F1"/>
    <w:rsid w:val="00312B22"/>
    <w:rsid w:val="0031317D"/>
    <w:rsid w:val="003132B3"/>
    <w:rsid w:val="00313528"/>
    <w:rsid w:val="00313B98"/>
    <w:rsid w:val="0031590C"/>
    <w:rsid w:val="00315D1C"/>
    <w:rsid w:val="00315E21"/>
    <w:rsid w:val="003172D1"/>
    <w:rsid w:val="00321AF3"/>
    <w:rsid w:val="003221AE"/>
    <w:rsid w:val="00323297"/>
    <w:rsid w:val="00323684"/>
    <w:rsid w:val="003253A5"/>
    <w:rsid w:val="003275F3"/>
    <w:rsid w:val="00330668"/>
    <w:rsid w:val="00332951"/>
    <w:rsid w:val="00333157"/>
    <w:rsid w:val="003342C1"/>
    <w:rsid w:val="00334AC8"/>
    <w:rsid w:val="00334BC9"/>
    <w:rsid w:val="00340C92"/>
    <w:rsid w:val="00341BD7"/>
    <w:rsid w:val="00342017"/>
    <w:rsid w:val="0034220D"/>
    <w:rsid w:val="00342A7E"/>
    <w:rsid w:val="00345BA6"/>
    <w:rsid w:val="00353DC9"/>
    <w:rsid w:val="003549B5"/>
    <w:rsid w:val="00357E78"/>
    <w:rsid w:val="0036272B"/>
    <w:rsid w:val="0036698F"/>
    <w:rsid w:val="003706C4"/>
    <w:rsid w:val="00370F79"/>
    <w:rsid w:val="0037160E"/>
    <w:rsid w:val="00371F18"/>
    <w:rsid w:val="003735DE"/>
    <w:rsid w:val="00375511"/>
    <w:rsid w:val="003755A8"/>
    <w:rsid w:val="00375D55"/>
    <w:rsid w:val="00375D8F"/>
    <w:rsid w:val="00375FA2"/>
    <w:rsid w:val="003811E4"/>
    <w:rsid w:val="00383619"/>
    <w:rsid w:val="00384858"/>
    <w:rsid w:val="003863A4"/>
    <w:rsid w:val="00386F09"/>
    <w:rsid w:val="0038747D"/>
    <w:rsid w:val="00387D9A"/>
    <w:rsid w:val="00390C43"/>
    <w:rsid w:val="003914E6"/>
    <w:rsid w:val="00391A59"/>
    <w:rsid w:val="00391E7D"/>
    <w:rsid w:val="00391F14"/>
    <w:rsid w:val="00392313"/>
    <w:rsid w:val="00393699"/>
    <w:rsid w:val="00393B69"/>
    <w:rsid w:val="00395BB0"/>
    <w:rsid w:val="00397CB8"/>
    <w:rsid w:val="00397E84"/>
    <w:rsid w:val="003A2FE6"/>
    <w:rsid w:val="003A64EF"/>
    <w:rsid w:val="003A6743"/>
    <w:rsid w:val="003A7E14"/>
    <w:rsid w:val="003B1F5A"/>
    <w:rsid w:val="003B415B"/>
    <w:rsid w:val="003B4429"/>
    <w:rsid w:val="003B45AD"/>
    <w:rsid w:val="003B5635"/>
    <w:rsid w:val="003B6ACA"/>
    <w:rsid w:val="003B794E"/>
    <w:rsid w:val="003C11BF"/>
    <w:rsid w:val="003C1FFF"/>
    <w:rsid w:val="003C20B7"/>
    <w:rsid w:val="003C390C"/>
    <w:rsid w:val="003C3F1D"/>
    <w:rsid w:val="003C41DB"/>
    <w:rsid w:val="003C522F"/>
    <w:rsid w:val="003C5915"/>
    <w:rsid w:val="003C6767"/>
    <w:rsid w:val="003D0168"/>
    <w:rsid w:val="003D10AE"/>
    <w:rsid w:val="003D15AA"/>
    <w:rsid w:val="003D17B3"/>
    <w:rsid w:val="003D23C8"/>
    <w:rsid w:val="003D3117"/>
    <w:rsid w:val="003D3774"/>
    <w:rsid w:val="003D3C48"/>
    <w:rsid w:val="003D5608"/>
    <w:rsid w:val="003D5614"/>
    <w:rsid w:val="003D7B79"/>
    <w:rsid w:val="003E0452"/>
    <w:rsid w:val="003E2834"/>
    <w:rsid w:val="003E2CCB"/>
    <w:rsid w:val="003E2E0F"/>
    <w:rsid w:val="003E439B"/>
    <w:rsid w:val="003F053E"/>
    <w:rsid w:val="003F3069"/>
    <w:rsid w:val="003F5119"/>
    <w:rsid w:val="003F7F92"/>
    <w:rsid w:val="004009AA"/>
    <w:rsid w:val="00400B36"/>
    <w:rsid w:val="00400F18"/>
    <w:rsid w:val="00401E19"/>
    <w:rsid w:val="00404591"/>
    <w:rsid w:val="00404BA6"/>
    <w:rsid w:val="00404CF8"/>
    <w:rsid w:val="00406CD2"/>
    <w:rsid w:val="004110C6"/>
    <w:rsid w:val="00412C8C"/>
    <w:rsid w:val="00413776"/>
    <w:rsid w:val="00413DB2"/>
    <w:rsid w:val="00414DB3"/>
    <w:rsid w:val="004150B4"/>
    <w:rsid w:val="004179E0"/>
    <w:rsid w:val="00421C9D"/>
    <w:rsid w:val="00421F13"/>
    <w:rsid w:val="00423910"/>
    <w:rsid w:val="004242CA"/>
    <w:rsid w:val="0042721A"/>
    <w:rsid w:val="00427382"/>
    <w:rsid w:val="00427CA7"/>
    <w:rsid w:val="004333F0"/>
    <w:rsid w:val="00434330"/>
    <w:rsid w:val="00434C89"/>
    <w:rsid w:val="00434D6D"/>
    <w:rsid w:val="00434D9E"/>
    <w:rsid w:val="0043627D"/>
    <w:rsid w:val="00437EA6"/>
    <w:rsid w:val="0044078E"/>
    <w:rsid w:val="004417BA"/>
    <w:rsid w:val="00442E4C"/>
    <w:rsid w:val="00443F34"/>
    <w:rsid w:val="00445350"/>
    <w:rsid w:val="0044783A"/>
    <w:rsid w:val="00447C50"/>
    <w:rsid w:val="00454C32"/>
    <w:rsid w:val="0045532F"/>
    <w:rsid w:val="00455BF5"/>
    <w:rsid w:val="0045658C"/>
    <w:rsid w:val="00456FC6"/>
    <w:rsid w:val="00460F68"/>
    <w:rsid w:val="00462324"/>
    <w:rsid w:val="004634F0"/>
    <w:rsid w:val="00465A68"/>
    <w:rsid w:val="00467A86"/>
    <w:rsid w:val="00471A6E"/>
    <w:rsid w:val="00471E71"/>
    <w:rsid w:val="00472DD4"/>
    <w:rsid w:val="004731BF"/>
    <w:rsid w:val="0047448C"/>
    <w:rsid w:val="0047476B"/>
    <w:rsid w:val="00475379"/>
    <w:rsid w:val="00475EC9"/>
    <w:rsid w:val="004810AD"/>
    <w:rsid w:val="0048223A"/>
    <w:rsid w:val="00482CA9"/>
    <w:rsid w:val="00482EDD"/>
    <w:rsid w:val="00491EF7"/>
    <w:rsid w:val="00492290"/>
    <w:rsid w:val="00493399"/>
    <w:rsid w:val="00493ED7"/>
    <w:rsid w:val="004957E2"/>
    <w:rsid w:val="00495FFA"/>
    <w:rsid w:val="00496003"/>
    <w:rsid w:val="004A11F1"/>
    <w:rsid w:val="004A19D0"/>
    <w:rsid w:val="004A26B5"/>
    <w:rsid w:val="004A2C8F"/>
    <w:rsid w:val="004A2DF0"/>
    <w:rsid w:val="004A3136"/>
    <w:rsid w:val="004A4A9A"/>
    <w:rsid w:val="004B0D0E"/>
    <w:rsid w:val="004B0E15"/>
    <w:rsid w:val="004B2232"/>
    <w:rsid w:val="004B2B74"/>
    <w:rsid w:val="004B2DA2"/>
    <w:rsid w:val="004B5988"/>
    <w:rsid w:val="004B6A7A"/>
    <w:rsid w:val="004C161D"/>
    <w:rsid w:val="004C6D7A"/>
    <w:rsid w:val="004D010A"/>
    <w:rsid w:val="004D1141"/>
    <w:rsid w:val="004D1F6D"/>
    <w:rsid w:val="004D4733"/>
    <w:rsid w:val="004D4E8A"/>
    <w:rsid w:val="004D5A41"/>
    <w:rsid w:val="004D5C81"/>
    <w:rsid w:val="004D6B29"/>
    <w:rsid w:val="004D7E58"/>
    <w:rsid w:val="004E1B79"/>
    <w:rsid w:val="004E1DA0"/>
    <w:rsid w:val="004E29A3"/>
    <w:rsid w:val="004E498E"/>
    <w:rsid w:val="004E4BCA"/>
    <w:rsid w:val="004E5C95"/>
    <w:rsid w:val="004F0CA2"/>
    <w:rsid w:val="004F428E"/>
    <w:rsid w:val="004F4BFF"/>
    <w:rsid w:val="004F4EF7"/>
    <w:rsid w:val="004F5938"/>
    <w:rsid w:val="004F5EC9"/>
    <w:rsid w:val="005005E8"/>
    <w:rsid w:val="00502A3E"/>
    <w:rsid w:val="005035AE"/>
    <w:rsid w:val="00503D6B"/>
    <w:rsid w:val="00503DA4"/>
    <w:rsid w:val="0050405B"/>
    <w:rsid w:val="00504144"/>
    <w:rsid w:val="00504CE3"/>
    <w:rsid w:val="005060DD"/>
    <w:rsid w:val="00507FDB"/>
    <w:rsid w:val="00510994"/>
    <w:rsid w:val="00511705"/>
    <w:rsid w:val="00513ABD"/>
    <w:rsid w:val="005163A6"/>
    <w:rsid w:val="005163EF"/>
    <w:rsid w:val="00516EC3"/>
    <w:rsid w:val="005170EE"/>
    <w:rsid w:val="005210FB"/>
    <w:rsid w:val="00521397"/>
    <w:rsid w:val="00524102"/>
    <w:rsid w:val="00526925"/>
    <w:rsid w:val="00527534"/>
    <w:rsid w:val="00533260"/>
    <w:rsid w:val="005348A5"/>
    <w:rsid w:val="00535F15"/>
    <w:rsid w:val="00536B2B"/>
    <w:rsid w:val="00537717"/>
    <w:rsid w:val="00537945"/>
    <w:rsid w:val="00541B2D"/>
    <w:rsid w:val="00541F09"/>
    <w:rsid w:val="00544042"/>
    <w:rsid w:val="005471AB"/>
    <w:rsid w:val="00552299"/>
    <w:rsid w:val="005525BC"/>
    <w:rsid w:val="005541A5"/>
    <w:rsid w:val="00555509"/>
    <w:rsid w:val="005569F1"/>
    <w:rsid w:val="00560865"/>
    <w:rsid w:val="005621FC"/>
    <w:rsid w:val="00562BA6"/>
    <w:rsid w:val="00562D4B"/>
    <w:rsid w:val="00565654"/>
    <w:rsid w:val="00565A7D"/>
    <w:rsid w:val="00565AE4"/>
    <w:rsid w:val="00566F47"/>
    <w:rsid w:val="00567373"/>
    <w:rsid w:val="00567BB0"/>
    <w:rsid w:val="00570545"/>
    <w:rsid w:val="00570E06"/>
    <w:rsid w:val="00572438"/>
    <w:rsid w:val="0057384C"/>
    <w:rsid w:val="005801DC"/>
    <w:rsid w:val="00580D59"/>
    <w:rsid w:val="00581D6B"/>
    <w:rsid w:val="0058211A"/>
    <w:rsid w:val="00582224"/>
    <w:rsid w:val="005865E2"/>
    <w:rsid w:val="0058664B"/>
    <w:rsid w:val="00586D4C"/>
    <w:rsid w:val="00587791"/>
    <w:rsid w:val="0059013F"/>
    <w:rsid w:val="0059102E"/>
    <w:rsid w:val="0059465D"/>
    <w:rsid w:val="0059506B"/>
    <w:rsid w:val="00596513"/>
    <w:rsid w:val="005A196D"/>
    <w:rsid w:val="005A3A1A"/>
    <w:rsid w:val="005A46CD"/>
    <w:rsid w:val="005A579F"/>
    <w:rsid w:val="005A58D6"/>
    <w:rsid w:val="005A5F8E"/>
    <w:rsid w:val="005A6830"/>
    <w:rsid w:val="005A7B32"/>
    <w:rsid w:val="005B076A"/>
    <w:rsid w:val="005B1C64"/>
    <w:rsid w:val="005B24FE"/>
    <w:rsid w:val="005B2560"/>
    <w:rsid w:val="005B3C1A"/>
    <w:rsid w:val="005B3C90"/>
    <w:rsid w:val="005B41B0"/>
    <w:rsid w:val="005B7985"/>
    <w:rsid w:val="005C52CE"/>
    <w:rsid w:val="005C5897"/>
    <w:rsid w:val="005C6EC6"/>
    <w:rsid w:val="005D0622"/>
    <w:rsid w:val="005D24A0"/>
    <w:rsid w:val="005D3A15"/>
    <w:rsid w:val="005D58C7"/>
    <w:rsid w:val="005D5DF0"/>
    <w:rsid w:val="005D78EA"/>
    <w:rsid w:val="005E0700"/>
    <w:rsid w:val="005E22E1"/>
    <w:rsid w:val="005E2D0D"/>
    <w:rsid w:val="005E4A0E"/>
    <w:rsid w:val="005E4CC5"/>
    <w:rsid w:val="005E5777"/>
    <w:rsid w:val="005E5F85"/>
    <w:rsid w:val="005E7CAA"/>
    <w:rsid w:val="005E7ED3"/>
    <w:rsid w:val="005F2356"/>
    <w:rsid w:val="005F26CA"/>
    <w:rsid w:val="005F2FA4"/>
    <w:rsid w:val="005F4685"/>
    <w:rsid w:val="005F54FB"/>
    <w:rsid w:val="005F5825"/>
    <w:rsid w:val="005F6346"/>
    <w:rsid w:val="00600F5B"/>
    <w:rsid w:val="00601404"/>
    <w:rsid w:val="00604BD6"/>
    <w:rsid w:val="00604DEC"/>
    <w:rsid w:val="0060708C"/>
    <w:rsid w:val="006106DE"/>
    <w:rsid w:val="0061197F"/>
    <w:rsid w:val="0061254A"/>
    <w:rsid w:val="00613E0A"/>
    <w:rsid w:val="00616D12"/>
    <w:rsid w:val="00617BFE"/>
    <w:rsid w:val="00621F91"/>
    <w:rsid w:val="0062318C"/>
    <w:rsid w:val="00623754"/>
    <w:rsid w:val="00624111"/>
    <w:rsid w:val="00624B37"/>
    <w:rsid w:val="00624FE7"/>
    <w:rsid w:val="00626EA8"/>
    <w:rsid w:val="006271F0"/>
    <w:rsid w:val="00627BCE"/>
    <w:rsid w:val="00630B09"/>
    <w:rsid w:val="00630F75"/>
    <w:rsid w:val="006310BB"/>
    <w:rsid w:val="00631344"/>
    <w:rsid w:val="006315C8"/>
    <w:rsid w:val="00633609"/>
    <w:rsid w:val="00633674"/>
    <w:rsid w:val="00633EEA"/>
    <w:rsid w:val="006342C1"/>
    <w:rsid w:val="006353FC"/>
    <w:rsid w:val="0063702B"/>
    <w:rsid w:val="006430FC"/>
    <w:rsid w:val="00645ED9"/>
    <w:rsid w:val="00646AF4"/>
    <w:rsid w:val="006509CD"/>
    <w:rsid w:val="00650AD1"/>
    <w:rsid w:val="006510E1"/>
    <w:rsid w:val="0065130E"/>
    <w:rsid w:val="0065322F"/>
    <w:rsid w:val="00653FAE"/>
    <w:rsid w:val="0065545F"/>
    <w:rsid w:val="006554A2"/>
    <w:rsid w:val="006556B5"/>
    <w:rsid w:val="00657ACB"/>
    <w:rsid w:val="00660326"/>
    <w:rsid w:val="0066065D"/>
    <w:rsid w:val="00660D7B"/>
    <w:rsid w:val="00662819"/>
    <w:rsid w:val="0066302A"/>
    <w:rsid w:val="00663C9A"/>
    <w:rsid w:val="00664B14"/>
    <w:rsid w:val="00665F02"/>
    <w:rsid w:val="00666015"/>
    <w:rsid w:val="006667B1"/>
    <w:rsid w:val="00667560"/>
    <w:rsid w:val="00672560"/>
    <w:rsid w:val="00673D75"/>
    <w:rsid w:val="0067463C"/>
    <w:rsid w:val="00677306"/>
    <w:rsid w:val="00677BCD"/>
    <w:rsid w:val="00677DD3"/>
    <w:rsid w:val="006801CB"/>
    <w:rsid w:val="006802BD"/>
    <w:rsid w:val="00684F39"/>
    <w:rsid w:val="00685A2E"/>
    <w:rsid w:val="00687F33"/>
    <w:rsid w:val="00690A4A"/>
    <w:rsid w:val="00690E2C"/>
    <w:rsid w:val="006932C3"/>
    <w:rsid w:val="006934D4"/>
    <w:rsid w:val="006954FC"/>
    <w:rsid w:val="0069558D"/>
    <w:rsid w:val="006969C0"/>
    <w:rsid w:val="00697455"/>
    <w:rsid w:val="006976E4"/>
    <w:rsid w:val="00697790"/>
    <w:rsid w:val="006A1CC1"/>
    <w:rsid w:val="006A20B4"/>
    <w:rsid w:val="006A3F8E"/>
    <w:rsid w:val="006A41C5"/>
    <w:rsid w:val="006A495E"/>
    <w:rsid w:val="006A56AD"/>
    <w:rsid w:val="006A67AE"/>
    <w:rsid w:val="006B24F2"/>
    <w:rsid w:val="006B2584"/>
    <w:rsid w:val="006B29CC"/>
    <w:rsid w:val="006B2C94"/>
    <w:rsid w:val="006B59F7"/>
    <w:rsid w:val="006B6843"/>
    <w:rsid w:val="006B6F6F"/>
    <w:rsid w:val="006C21A1"/>
    <w:rsid w:val="006C263A"/>
    <w:rsid w:val="006C3B99"/>
    <w:rsid w:val="006C3E49"/>
    <w:rsid w:val="006C3E66"/>
    <w:rsid w:val="006C4542"/>
    <w:rsid w:val="006C5328"/>
    <w:rsid w:val="006C5C7D"/>
    <w:rsid w:val="006C69AA"/>
    <w:rsid w:val="006C6B11"/>
    <w:rsid w:val="006C76C5"/>
    <w:rsid w:val="006D4A9E"/>
    <w:rsid w:val="006D57A0"/>
    <w:rsid w:val="006D598F"/>
    <w:rsid w:val="006D6E75"/>
    <w:rsid w:val="006D72FF"/>
    <w:rsid w:val="006D790E"/>
    <w:rsid w:val="006D7AE1"/>
    <w:rsid w:val="006E100C"/>
    <w:rsid w:val="006E12AD"/>
    <w:rsid w:val="006E453E"/>
    <w:rsid w:val="006E5660"/>
    <w:rsid w:val="006E648A"/>
    <w:rsid w:val="006E6B47"/>
    <w:rsid w:val="006F018F"/>
    <w:rsid w:val="006F1879"/>
    <w:rsid w:val="006F1F8D"/>
    <w:rsid w:val="006F26A8"/>
    <w:rsid w:val="006F2EEF"/>
    <w:rsid w:val="006F3C1D"/>
    <w:rsid w:val="006F77C2"/>
    <w:rsid w:val="006F7A39"/>
    <w:rsid w:val="00700966"/>
    <w:rsid w:val="00700D4B"/>
    <w:rsid w:val="00701278"/>
    <w:rsid w:val="00702FA0"/>
    <w:rsid w:val="00703C2B"/>
    <w:rsid w:val="00705A00"/>
    <w:rsid w:val="00706324"/>
    <w:rsid w:val="007074AD"/>
    <w:rsid w:val="00710118"/>
    <w:rsid w:val="00710B05"/>
    <w:rsid w:val="007112FF"/>
    <w:rsid w:val="007116A3"/>
    <w:rsid w:val="0071239A"/>
    <w:rsid w:val="00712402"/>
    <w:rsid w:val="0071297F"/>
    <w:rsid w:val="00712AC3"/>
    <w:rsid w:val="00713998"/>
    <w:rsid w:val="00713C9F"/>
    <w:rsid w:val="00715261"/>
    <w:rsid w:val="00715409"/>
    <w:rsid w:val="00716B5C"/>
    <w:rsid w:val="00722C93"/>
    <w:rsid w:val="00723E3A"/>
    <w:rsid w:val="00724C92"/>
    <w:rsid w:val="00725A39"/>
    <w:rsid w:val="00727668"/>
    <w:rsid w:val="00734464"/>
    <w:rsid w:val="00735F1A"/>
    <w:rsid w:val="0073600B"/>
    <w:rsid w:val="00736703"/>
    <w:rsid w:val="00736C91"/>
    <w:rsid w:val="00737E0B"/>
    <w:rsid w:val="007420FE"/>
    <w:rsid w:val="00742D73"/>
    <w:rsid w:val="007464E7"/>
    <w:rsid w:val="007474AE"/>
    <w:rsid w:val="00747760"/>
    <w:rsid w:val="00747B69"/>
    <w:rsid w:val="00751EAB"/>
    <w:rsid w:val="00751F0E"/>
    <w:rsid w:val="0075222E"/>
    <w:rsid w:val="007526EF"/>
    <w:rsid w:val="007539A9"/>
    <w:rsid w:val="00753F4F"/>
    <w:rsid w:val="00754A83"/>
    <w:rsid w:val="00755DDC"/>
    <w:rsid w:val="00762E50"/>
    <w:rsid w:val="007638E5"/>
    <w:rsid w:val="00763900"/>
    <w:rsid w:val="007639D4"/>
    <w:rsid w:val="007640AE"/>
    <w:rsid w:val="0076655B"/>
    <w:rsid w:val="007676C1"/>
    <w:rsid w:val="00767BD7"/>
    <w:rsid w:val="007710E7"/>
    <w:rsid w:val="00771992"/>
    <w:rsid w:val="00771A1E"/>
    <w:rsid w:val="00772419"/>
    <w:rsid w:val="0077450B"/>
    <w:rsid w:val="00775E92"/>
    <w:rsid w:val="00776880"/>
    <w:rsid w:val="0077767D"/>
    <w:rsid w:val="00780176"/>
    <w:rsid w:val="00780277"/>
    <w:rsid w:val="00780959"/>
    <w:rsid w:val="00781A47"/>
    <w:rsid w:val="00782BF5"/>
    <w:rsid w:val="00783896"/>
    <w:rsid w:val="00785073"/>
    <w:rsid w:val="00786874"/>
    <w:rsid w:val="007917E3"/>
    <w:rsid w:val="00792870"/>
    <w:rsid w:val="00792968"/>
    <w:rsid w:val="00792B40"/>
    <w:rsid w:val="00792C54"/>
    <w:rsid w:val="00793CC8"/>
    <w:rsid w:val="007947CD"/>
    <w:rsid w:val="0079484E"/>
    <w:rsid w:val="00795980"/>
    <w:rsid w:val="0079629B"/>
    <w:rsid w:val="00797304"/>
    <w:rsid w:val="007A05D8"/>
    <w:rsid w:val="007A234D"/>
    <w:rsid w:val="007A336B"/>
    <w:rsid w:val="007A4409"/>
    <w:rsid w:val="007A6D8C"/>
    <w:rsid w:val="007B04D9"/>
    <w:rsid w:val="007B0948"/>
    <w:rsid w:val="007B2372"/>
    <w:rsid w:val="007B308D"/>
    <w:rsid w:val="007B4487"/>
    <w:rsid w:val="007B4C3E"/>
    <w:rsid w:val="007B5A8B"/>
    <w:rsid w:val="007B5BC3"/>
    <w:rsid w:val="007B680A"/>
    <w:rsid w:val="007B6D26"/>
    <w:rsid w:val="007B7903"/>
    <w:rsid w:val="007C00C4"/>
    <w:rsid w:val="007C0297"/>
    <w:rsid w:val="007C0413"/>
    <w:rsid w:val="007C1425"/>
    <w:rsid w:val="007C1BA1"/>
    <w:rsid w:val="007C1D9D"/>
    <w:rsid w:val="007C2367"/>
    <w:rsid w:val="007C29EC"/>
    <w:rsid w:val="007C300A"/>
    <w:rsid w:val="007C7533"/>
    <w:rsid w:val="007D0126"/>
    <w:rsid w:val="007D0C5E"/>
    <w:rsid w:val="007D159B"/>
    <w:rsid w:val="007D1BF9"/>
    <w:rsid w:val="007D1C66"/>
    <w:rsid w:val="007D2CD4"/>
    <w:rsid w:val="007D2D32"/>
    <w:rsid w:val="007D34CA"/>
    <w:rsid w:val="007D45DD"/>
    <w:rsid w:val="007D4830"/>
    <w:rsid w:val="007D4C1D"/>
    <w:rsid w:val="007D505D"/>
    <w:rsid w:val="007D5EB7"/>
    <w:rsid w:val="007E3D12"/>
    <w:rsid w:val="007E41BD"/>
    <w:rsid w:val="007E45D1"/>
    <w:rsid w:val="007E4827"/>
    <w:rsid w:val="007E57C1"/>
    <w:rsid w:val="007E5CDF"/>
    <w:rsid w:val="007E6A11"/>
    <w:rsid w:val="007E71BE"/>
    <w:rsid w:val="007E76D1"/>
    <w:rsid w:val="007E7D5E"/>
    <w:rsid w:val="007F1814"/>
    <w:rsid w:val="007F23A4"/>
    <w:rsid w:val="007F257B"/>
    <w:rsid w:val="007F3141"/>
    <w:rsid w:val="007F3DB8"/>
    <w:rsid w:val="007F4892"/>
    <w:rsid w:val="007F5D2D"/>
    <w:rsid w:val="007F6260"/>
    <w:rsid w:val="007F627A"/>
    <w:rsid w:val="007F6EFD"/>
    <w:rsid w:val="007F700E"/>
    <w:rsid w:val="007F7BA3"/>
    <w:rsid w:val="008002EA"/>
    <w:rsid w:val="00801DDF"/>
    <w:rsid w:val="00801EEE"/>
    <w:rsid w:val="00802023"/>
    <w:rsid w:val="00802C5E"/>
    <w:rsid w:val="0080385A"/>
    <w:rsid w:val="00804612"/>
    <w:rsid w:val="008046F0"/>
    <w:rsid w:val="0080478E"/>
    <w:rsid w:val="00804BC6"/>
    <w:rsid w:val="00805088"/>
    <w:rsid w:val="00805270"/>
    <w:rsid w:val="008054CE"/>
    <w:rsid w:val="008059E3"/>
    <w:rsid w:val="00807519"/>
    <w:rsid w:val="00811828"/>
    <w:rsid w:val="008121FB"/>
    <w:rsid w:val="0081273D"/>
    <w:rsid w:val="0081290A"/>
    <w:rsid w:val="00812B23"/>
    <w:rsid w:val="0081350D"/>
    <w:rsid w:val="00814F32"/>
    <w:rsid w:val="008158C7"/>
    <w:rsid w:val="00816C97"/>
    <w:rsid w:val="008177E8"/>
    <w:rsid w:val="008202B8"/>
    <w:rsid w:val="00820FFE"/>
    <w:rsid w:val="00821737"/>
    <w:rsid w:val="008228AF"/>
    <w:rsid w:val="008230E0"/>
    <w:rsid w:val="00824047"/>
    <w:rsid w:val="00824E0B"/>
    <w:rsid w:val="00825053"/>
    <w:rsid w:val="008259AE"/>
    <w:rsid w:val="00831CFA"/>
    <w:rsid w:val="00832804"/>
    <w:rsid w:val="00832D74"/>
    <w:rsid w:val="0083554E"/>
    <w:rsid w:val="0083764E"/>
    <w:rsid w:val="008379EC"/>
    <w:rsid w:val="00841449"/>
    <w:rsid w:val="00842074"/>
    <w:rsid w:val="008425AE"/>
    <w:rsid w:val="0084270B"/>
    <w:rsid w:val="008427C4"/>
    <w:rsid w:val="00842BA6"/>
    <w:rsid w:val="008451A0"/>
    <w:rsid w:val="00851369"/>
    <w:rsid w:val="00852AF9"/>
    <w:rsid w:val="00855A6E"/>
    <w:rsid w:val="00856542"/>
    <w:rsid w:val="0085710A"/>
    <w:rsid w:val="00860F9C"/>
    <w:rsid w:val="00861957"/>
    <w:rsid w:val="00862622"/>
    <w:rsid w:val="008627A5"/>
    <w:rsid w:val="0086419D"/>
    <w:rsid w:val="008714CB"/>
    <w:rsid w:val="00872D55"/>
    <w:rsid w:val="00873431"/>
    <w:rsid w:val="00873D1C"/>
    <w:rsid w:val="00873E31"/>
    <w:rsid w:val="0087630D"/>
    <w:rsid w:val="00876F9B"/>
    <w:rsid w:val="00880F4A"/>
    <w:rsid w:val="0088223F"/>
    <w:rsid w:val="00882E1B"/>
    <w:rsid w:val="00883D05"/>
    <w:rsid w:val="00885408"/>
    <w:rsid w:val="00887CE1"/>
    <w:rsid w:val="00890A70"/>
    <w:rsid w:val="00891F2E"/>
    <w:rsid w:val="0089201B"/>
    <w:rsid w:val="008925F5"/>
    <w:rsid w:val="00892614"/>
    <w:rsid w:val="008929E0"/>
    <w:rsid w:val="00893EFD"/>
    <w:rsid w:val="00894B89"/>
    <w:rsid w:val="008952C9"/>
    <w:rsid w:val="0089623E"/>
    <w:rsid w:val="00896904"/>
    <w:rsid w:val="008973BD"/>
    <w:rsid w:val="008A2615"/>
    <w:rsid w:val="008A27E1"/>
    <w:rsid w:val="008A3528"/>
    <w:rsid w:val="008A3D28"/>
    <w:rsid w:val="008A40C9"/>
    <w:rsid w:val="008A432C"/>
    <w:rsid w:val="008A5A72"/>
    <w:rsid w:val="008B1867"/>
    <w:rsid w:val="008B2278"/>
    <w:rsid w:val="008B50FA"/>
    <w:rsid w:val="008B6180"/>
    <w:rsid w:val="008B6719"/>
    <w:rsid w:val="008C2C7F"/>
    <w:rsid w:val="008C3604"/>
    <w:rsid w:val="008C3828"/>
    <w:rsid w:val="008C3ACA"/>
    <w:rsid w:val="008D28B9"/>
    <w:rsid w:val="008D2FF9"/>
    <w:rsid w:val="008D46B1"/>
    <w:rsid w:val="008D4928"/>
    <w:rsid w:val="008D4D6A"/>
    <w:rsid w:val="008D6B0F"/>
    <w:rsid w:val="008E23BB"/>
    <w:rsid w:val="008E5730"/>
    <w:rsid w:val="008E5917"/>
    <w:rsid w:val="008E673E"/>
    <w:rsid w:val="008E6E1D"/>
    <w:rsid w:val="008E72A5"/>
    <w:rsid w:val="008F0776"/>
    <w:rsid w:val="008F0900"/>
    <w:rsid w:val="008F0AD6"/>
    <w:rsid w:val="008F154E"/>
    <w:rsid w:val="008F26A0"/>
    <w:rsid w:val="008F2C33"/>
    <w:rsid w:val="008F4D51"/>
    <w:rsid w:val="008F5751"/>
    <w:rsid w:val="008F5F7F"/>
    <w:rsid w:val="008F5FF7"/>
    <w:rsid w:val="008F65D0"/>
    <w:rsid w:val="00901369"/>
    <w:rsid w:val="00903451"/>
    <w:rsid w:val="0090359E"/>
    <w:rsid w:val="00904CBA"/>
    <w:rsid w:val="00905C20"/>
    <w:rsid w:val="00906206"/>
    <w:rsid w:val="009071F3"/>
    <w:rsid w:val="00907CA8"/>
    <w:rsid w:val="009105CE"/>
    <w:rsid w:val="00911CE4"/>
    <w:rsid w:val="009124E1"/>
    <w:rsid w:val="0091296D"/>
    <w:rsid w:val="00912A98"/>
    <w:rsid w:val="00912BF9"/>
    <w:rsid w:val="00915D3E"/>
    <w:rsid w:val="00916425"/>
    <w:rsid w:val="00916AD0"/>
    <w:rsid w:val="00920832"/>
    <w:rsid w:val="00921ACF"/>
    <w:rsid w:val="00923A2E"/>
    <w:rsid w:val="0092571A"/>
    <w:rsid w:val="00925C86"/>
    <w:rsid w:val="00927328"/>
    <w:rsid w:val="0093060F"/>
    <w:rsid w:val="00932137"/>
    <w:rsid w:val="00933E13"/>
    <w:rsid w:val="0093452F"/>
    <w:rsid w:val="009345AA"/>
    <w:rsid w:val="00937590"/>
    <w:rsid w:val="009378CC"/>
    <w:rsid w:val="00941C99"/>
    <w:rsid w:val="009427DD"/>
    <w:rsid w:val="0094356D"/>
    <w:rsid w:val="00944820"/>
    <w:rsid w:val="0094619A"/>
    <w:rsid w:val="00946B51"/>
    <w:rsid w:val="00946E09"/>
    <w:rsid w:val="00947F7F"/>
    <w:rsid w:val="00950279"/>
    <w:rsid w:val="009529CE"/>
    <w:rsid w:val="00954B4D"/>
    <w:rsid w:val="00955131"/>
    <w:rsid w:val="00956D35"/>
    <w:rsid w:val="00960920"/>
    <w:rsid w:val="00960FD1"/>
    <w:rsid w:val="00962084"/>
    <w:rsid w:val="00962456"/>
    <w:rsid w:val="0096356E"/>
    <w:rsid w:val="00966316"/>
    <w:rsid w:val="009674CD"/>
    <w:rsid w:val="00970EF5"/>
    <w:rsid w:val="009762B0"/>
    <w:rsid w:val="0097646C"/>
    <w:rsid w:val="00976B0F"/>
    <w:rsid w:val="00976DB8"/>
    <w:rsid w:val="00981161"/>
    <w:rsid w:val="00984957"/>
    <w:rsid w:val="0098726E"/>
    <w:rsid w:val="00987DA9"/>
    <w:rsid w:val="009918FA"/>
    <w:rsid w:val="00997698"/>
    <w:rsid w:val="00997C4E"/>
    <w:rsid w:val="009A0487"/>
    <w:rsid w:val="009A0F81"/>
    <w:rsid w:val="009A19E5"/>
    <w:rsid w:val="009A2062"/>
    <w:rsid w:val="009A2D5B"/>
    <w:rsid w:val="009A416F"/>
    <w:rsid w:val="009A69C4"/>
    <w:rsid w:val="009A6BEA"/>
    <w:rsid w:val="009A7716"/>
    <w:rsid w:val="009A7C68"/>
    <w:rsid w:val="009B01AE"/>
    <w:rsid w:val="009B18F7"/>
    <w:rsid w:val="009B2DDC"/>
    <w:rsid w:val="009B7204"/>
    <w:rsid w:val="009C0FDA"/>
    <w:rsid w:val="009C1CE6"/>
    <w:rsid w:val="009C655D"/>
    <w:rsid w:val="009D025A"/>
    <w:rsid w:val="009D0806"/>
    <w:rsid w:val="009D180E"/>
    <w:rsid w:val="009D1FB7"/>
    <w:rsid w:val="009D2786"/>
    <w:rsid w:val="009D280B"/>
    <w:rsid w:val="009D3487"/>
    <w:rsid w:val="009D5A8F"/>
    <w:rsid w:val="009D676B"/>
    <w:rsid w:val="009D6C75"/>
    <w:rsid w:val="009E130F"/>
    <w:rsid w:val="009E19C7"/>
    <w:rsid w:val="009E2B22"/>
    <w:rsid w:val="009E4433"/>
    <w:rsid w:val="009E5528"/>
    <w:rsid w:val="009E5A47"/>
    <w:rsid w:val="009E6C52"/>
    <w:rsid w:val="009F0C51"/>
    <w:rsid w:val="009F1857"/>
    <w:rsid w:val="009F1FDA"/>
    <w:rsid w:val="009F2F43"/>
    <w:rsid w:val="009F3658"/>
    <w:rsid w:val="009F41E0"/>
    <w:rsid w:val="009F4ECF"/>
    <w:rsid w:val="009F5633"/>
    <w:rsid w:val="009F6F6C"/>
    <w:rsid w:val="009F7D5F"/>
    <w:rsid w:val="00A00E92"/>
    <w:rsid w:val="00A0509B"/>
    <w:rsid w:val="00A050F7"/>
    <w:rsid w:val="00A07202"/>
    <w:rsid w:val="00A106A4"/>
    <w:rsid w:val="00A11C44"/>
    <w:rsid w:val="00A12131"/>
    <w:rsid w:val="00A12449"/>
    <w:rsid w:val="00A1759B"/>
    <w:rsid w:val="00A20612"/>
    <w:rsid w:val="00A21A11"/>
    <w:rsid w:val="00A21B0F"/>
    <w:rsid w:val="00A23842"/>
    <w:rsid w:val="00A250D0"/>
    <w:rsid w:val="00A2676A"/>
    <w:rsid w:val="00A26C2A"/>
    <w:rsid w:val="00A27EC7"/>
    <w:rsid w:val="00A31967"/>
    <w:rsid w:val="00A343EB"/>
    <w:rsid w:val="00A37971"/>
    <w:rsid w:val="00A41C2B"/>
    <w:rsid w:val="00A45771"/>
    <w:rsid w:val="00A46537"/>
    <w:rsid w:val="00A465CA"/>
    <w:rsid w:val="00A5157B"/>
    <w:rsid w:val="00A5270C"/>
    <w:rsid w:val="00A52A7A"/>
    <w:rsid w:val="00A530C4"/>
    <w:rsid w:val="00A57552"/>
    <w:rsid w:val="00A577CE"/>
    <w:rsid w:val="00A579EC"/>
    <w:rsid w:val="00A616A7"/>
    <w:rsid w:val="00A61BF3"/>
    <w:rsid w:val="00A66F0D"/>
    <w:rsid w:val="00A70E1A"/>
    <w:rsid w:val="00A71164"/>
    <w:rsid w:val="00A71754"/>
    <w:rsid w:val="00A71ABE"/>
    <w:rsid w:val="00A71D0F"/>
    <w:rsid w:val="00A73B54"/>
    <w:rsid w:val="00A741FF"/>
    <w:rsid w:val="00A7424C"/>
    <w:rsid w:val="00A7461B"/>
    <w:rsid w:val="00A776EB"/>
    <w:rsid w:val="00A77EDC"/>
    <w:rsid w:val="00A81BC9"/>
    <w:rsid w:val="00A81CA9"/>
    <w:rsid w:val="00A82620"/>
    <w:rsid w:val="00A83512"/>
    <w:rsid w:val="00A83AB3"/>
    <w:rsid w:val="00A8767B"/>
    <w:rsid w:val="00A9098F"/>
    <w:rsid w:val="00A90A64"/>
    <w:rsid w:val="00A90CF8"/>
    <w:rsid w:val="00A918E4"/>
    <w:rsid w:val="00A92552"/>
    <w:rsid w:val="00A935A9"/>
    <w:rsid w:val="00A93969"/>
    <w:rsid w:val="00A9466A"/>
    <w:rsid w:val="00A96640"/>
    <w:rsid w:val="00A9681B"/>
    <w:rsid w:val="00A96F3F"/>
    <w:rsid w:val="00A9712F"/>
    <w:rsid w:val="00A978CE"/>
    <w:rsid w:val="00AA1633"/>
    <w:rsid w:val="00AA1E25"/>
    <w:rsid w:val="00AA5D73"/>
    <w:rsid w:val="00AA67A6"/>
    <w:rsid w:val="00AA791C"/>
    <w:rsid w:val="00AA79BA"/>
    <w:rsid w:val="00AA7A9F"/>
    <w:rsid w:val="00AB185C"/>
    <w:rsid w:val="00AB26A2"/>
    <w:rsid w:val="00AB4F7E"/>
    <w:rsid w:val="00AC0413"/>
    <w:rsid w:val="00AC1602"/>
    <w:rsid w:val="00AC163C"/>
    <w:rsid w:val="00AC2F4B"/>
    <w:rsid w:val="00AC706E"/>
    <w:rsid w:val="00AC7D33"/>
    <w:rsid w:val="00AD16C4"/>
    <w:rsid w:val="00AD25CB"/>
    <w:rsid w:val="00AD31AE"/>
    <w:rsid w:val="00AD3839"/>
    <w:rsid w:val="00AD48B2"/>
    <w:rsid w:val="00AD7FDC"/>
    <w:rsid w:val="00AE1A7B"/>
    <w:rsid w:val="00AE2F33"/>
    <w:rsid w:val="00AE46CA"/>
    <w:rsid w:val="00AE4EF7"/>
    <w:rsid w:val="00AE5F23"/>
    <w:rsid w:val="00AE60B1"/>
    <w:rsid w:val="00AE7340"/>
    <w:rsid w:val="00AF0096"/>
    <w:rsid w:val="00AF0994"/>
    <w:rsid w:val="00AF1612"/>
    <w:rsid w:val="00AF31CA"/>
    <w:rsid w:val="00AF4BEF"/>
    <w:rsid w:val="00AF6C2B"/>
    <w:rsid w:val="00AF7E4D"/>
    <w:rsid w:val="00AF7F08"/>
    <w:rsid w:val="00B0231A"/>
    <w:rsid w:val="00B05402"/>
    <w:rsid w:val="00B066E5"/>
    <w:rsid w:val="00B12071"/>
    <w:rsid w:val="00B12F1F"/>
    <w:rsid w:val="00B15908"/>
    <w:rsid w:val="00B16924"/>
    <w:rsid w:val="00B16CE1"/>
    <w:rsid w:val="00B17D55"/>
    <w:rsid w:val="00B20A2B"/>
    <w:rsid w:val="00B232BC"/>
    <w:rsid w:val="00B2346D"/>
    <w:rsid w:val="00B2415F"/>
    <w:rsid w:val="00B24777"/>
    <w:rsid w:val="00B25DBB"/>
    <w:rsid w:val="00B260B5"/>
    <w:rsid w:val="00B26238"/>
    <w:rsid w:val="00B2639F"/>
    <w:rsid w:val="00B269C7"/>
    <w:rsid w:val="00B31F2E"/>
    <w:rsid w:val="00B32207"/>
    <w:rsid w:val="00B32D37"/>
    <w:rsid w:val="00B33240"/>
    <w:rsid w:val="00B34C90"/>
    <w:rsid w:val="00B36278"/>
    <w:rsid w:val="00B373B6"/>
    <w:rsid w:val="00B374A9"/>
    <w:rsid w:val="00B3759A"/>
    <w:rsid w:val="00B37C0F"/>
    <w:rsid w:val="00B40BDE"/>
    <w:rsid w:val="00B40C2B"/>
    <w:rsid w:val="00B40D65"/>
    <w:rsid w:val="00B40F80"/>
    <w:rsid w:val="00B41062"/>
    <w:rsid w:val="00B4263A"/>
    <w:rsid w:val="00B47571"/>
    <w:rsid w:val="00B5075D"/>
    <w:rsid w:val="00B5164F"/>
    <w:rsid w:val="00B51702"/>
    <w:rsid w:val="00B51D6F"/>
    <w:rsid w:val="00B52064"/>
    <w:rsid w:val="00B54596"/>
    <w:rsid w:val="00B555BC"/>
    <w:rsid w:val="00B606C6"/>
    <w:rsid w:val="00B60B04"/>
    <w:rsid w:val="00B6148D"/>
    <w:rsid w:val="00B6169F"/>
    <w:rsid w:val="00B6193A"/>
    <w:rsid w:val="00B62CDA"/>
    <w:rsid w:val="00B6351F"/>
    <w:rsid w:val="00B63903"/>
    <w:rsid w:val="00B65145"/>
    <w:rsid w:val="00B65A32"/>
    <w:rsid w:val="00B7039D"/>
    <w:rsid w:val="00B70630"/>
    <w:rsid w:val="00B738C2"/>
    <w:rsid w:val="00B73D5B"/>
    <w:rsid w:val="00B743C7"/>
    <w:rsid w:val="00B7488E"/>
    <w:rsid w:val="00B75126"/>
    <w:rsid w:val="00B75B17"/>
    <w:rsid w:val="00B7645A"/>
    <w:rsid w:val="00B77504"/>
    <w:rsid w:val="00B77EAE"/>
    <w:rsid w:val="00B822E2"/>
    <w:rsid w:val="00B84B59"/>
    <w:rsid w:val="00B84FD8"/>
    <w:rsid w:val="00B85DC3"/>
    <w:rsid w:val="00B868DF"/>
    <w:rsid w:val="00B86D82"/>
    <w:rsid w:val="00B87999"/>
    <w:rsid w:val="00B956ED"/>
    <w:rsid w:val="00B96CDA"/>
    <w:rsid w:val="00B975BD"/>
    <w:rsid w:val="00BA1F98"/>
    <w:rsid w:val="00BA1FD2"/>
    <w:rsid w:val="00BA361D"/>
    <w:rsid w:val="00BA5DBE"/>
    <w:rsid w:val="00BA70DC"/>
    <w:rsid w:val="00BB0B5F"/>
    <w:rsid w:val="00BB134E"/>
    <w:rsid w:val="00BB16DA"/>
    <w:rsid w:val="00BB2D8E"/>
    <w:rsid w:val="00BB34ED"/>
    <w:rsid w:val="00BB456A"/>
    <w:rsid w:val="00BB7B42"/>
    <w:rsid w:val="00BC1CEB"/>
    <w:rsid w:val="00BC45E5"/>
    <w:rsid w:val="00BC4F09"/>
    <w:rsid w:val="00BC644F"/>
    <w:rsid w:val="00BC7F1A"/>
    <w:rsid w:val="00BD05A9"/>
    <w:rsid w:val="00BD155F"/>
    <w:rsid w:val="00BD1C5A"/>
    <w:rsid w:val="00BD1D1D"/>
    <w:rsid w:val="00BD235A"/>
    <w:rsid w:val="00BD4592"/>
    <w:rsid w:val="00BD4B7E"/>
    <w:rsid w:val="00BD6693"/>
    <w:rsid w:val="00BD67FE"/>
    <w:rsid w:val="00BE1D40"/>
    <w:rsid w:val="00BE1D56"/>
    <w:rsid w:val="00BE362D"/>
    <w:rsid w:val="00BE568D"/>
    <w:rsid w:val="00BE5BFD"/>
    <w:rsid w:val="00BE6292"/>
    <w:rsid w:val="00BE79BC"/>
    <w:rsid w:val="00BF05A9"/>
    <w:rsid w:val="00BF3278"/>
    <w:rsid w:val="00C0256A"/>
    <w:rsid w:val="00C04129"/>
    <w:rsid w:val="00C04338"/>
    <w:rsid w:val="00C04802"/>
    <w:rsid w:val="00C04D17"/>
    <w:rsid w:val="00C051D2"/>
    <w:rsid w:val="00C05EFE"/>
    <w:rsid w:val="00C06539"/>
    <w:rsid w:val="00C06F01"/>
    <w:rsid w:val="00C074CB"/>
    <w:rsid w:val="00C101D1"/>
    <w:rsid w:val="00C10D1B"/>
    <w:rsid w:val="00C1111B"/>
    <w:rsid w:val="00C1152B"/>
    <w:rsid w:val="00C11D8B"/>
    <w:rsid w:val="00C12965"/>
    <w:rsid w:val="00C16A59"/>
    <w:rsid w:val="00C21170"/>
    <w:rsid w:val="00C21FE3"/>
    <w:rsid w:val="00C22F32"/>
    <w:rsid w:val="00C24694"/>
    <w:rsid w:val="00C24B38"/>
    <w:rsid w:val="00C258BC"/>
    <w:rsid w:val="00C258E3"/>
    <w:rsid w:val="00C25A17"/>
    <w:rsid w:val="00C268AF"/>
    <w:rsid w:val="00C27AF7"/>
    <w:rsid w:val="00C3017F"/>
    <w:rsid w:val="00C303A7"/>
    <w:rsid w:val="00C3174B"/>
    <w:rsid w:val="00C323FD"/>
    <w:rsid w:val="00C3270D"/>
    <w:rsid w:val="00C33926"/>
    <w:rsid w:val="00C33B35"/>
    <w:rsid w:val="00C34060"/>
    <w:rsid w:val="00C3424F"/>
    <w:rsid w:val="00C358EC"/>
    <w:rsid w:val="00C36425"/>
    <w:rsid w:val="00C37965"/>
    <w:rsid w:val="00C40AD0"/>
    <w:rsid w:val="00C45EA7"/>
    <w:rsid w:val="00C4667D"/>
    <w:rsid w:val="00C46AB2"/>
    <w:rsid w:val="00C47DA6"/>
    <w:rsid w:val="00C516A1"/>
    <w:rsid w:val="00C51F2F"/>
    <w:rsid w:val="00C5249A"/>
    <w:rsid w:val="00C53252"/>
    <w:rsid w:val="00C558B2"/>
    <w:rsid w:val="00C566BD"/>
    <w:rsid w:val="00C57F19"/>
    <w:rsid w:val="00C61614"/>
    <w:rsid w:val="00C622C8"/>
    <w:rsid w:val="00C6247C"/>
    <w:rsid w:val="00C633D1"/>
    <w:rsid w:val="00C640A3"/>
    <w:rsid w:val="00C653F9"/>
    <w:rsid w:val="00C670F1"/>
    <w:rsid w:val="00C67F49"/>
    <w:rsid w:val="00C70378"/>
    <w:rsid w:val="00C714B9"/>
    <w:rsid w:val="00C72CD6"/>
    <w:rsid w:val="00C73727"/>
    <w:rsid w:val="00C74FA0"/>
    <w:rsid w:val="00C75163"/>
    <w:rsid w:val="00C8004D"/>
    <w:rsid w:val="00C80303"/>
    <w:rsid w:val="00C80AF6"/>
    <w:rsid w:val="00C83523"/>
    <w:rsid w:val="00C83EAC"/>
    <w:rsid w:val="00C85141"/>
    <w:rsid w:val="00C85207"/>
    <w:rsid w:val="00C85FF9"/>
    <w:rsid w:val="00C860E3"/>
    <w:rsid w:val="00C8687D"/>
    <w:rsid w:val="00C8768B"/>
    <w:rsid w:val="00C87DF0"/>
    <w:rsid w:val="00C90D45"/>
    <w:rsid w:val="00C93898"/>
    <w:rsid w:val="00C93C39"/>
    <w:rsid w:val="00C93E74"/>
    <w:rsid w:val="00C940D7"/>
    <w:rsid w:val="00C95C34"/>
    <w:rsid w:val="00C96618"/>
    <w:rsid w:val="00C96BDD"/>
    <w:rsid w:val="00C96FE0"/>
    <w:rsid w:val="00C974DD"/>
    <w:rsid w:val="00C97C89"/>
    <w:rsid w:val="00CA0251"/>
    <w:rsid w:val="00CA1834"/>
    <w:rsid w:val="00CA267E"/>
    <w:rsid w:val="00CA3E6B"/>
    <w:rsid w:val="00CA4AEB"/>
    <w:rsid w:val="00CA4BB1"/>
    <w:rsid w:val="00CA5450"/>
    <w:rsid w:val="00CA588C"/>
    <w:rsid w:val="00CA7777"/>
    <w:rsid w:val="00CB1855"/>
    <w:rsid w:val="00CB2344"/>
    <w:rsid w:val="00CB6B8D"/>
    <w:rsid w:val="00CC054D"/>
    <w:rsid w:val="00CC2786"/>
    <w:rsid w:val="00CC49B0"/>
    <w:rsid w:val="00CC53D4"/>
    <w:rsid w:val="00CC5655"/>
    <w:rsid w:val="00CD2F02"/>
    <w:rsid w:val="00CD31E6"/>
    <w:rsid w:val="00CD38C7"/>
    <w:rsid w:val="00CD46E4"/>
    <w:rsid w:val="00CD58B0"/>
    <w:rsid w:val="00CD59F9"/>
    <w:rsid w:val="00CD5FDE"/>
    <w:rsid w:val="00CD6955"/>
    <w:rsid w:val="00CD712D"/>
    <w:rsid w:val="00CE4C20"/>
    <w:rsid w:val="00CE4EAF"/>
    <w:rsid w:val="00CE5206"/>
    <w:rsid w:val="00CE684E"/>
    <w:rsid w:val="00CF0193"/>
    <w:rsid w:val="00CF269D"/>
    <w:rsid w:val="00CF5C34"/>
    <w:rsid w:val="00CF79E5"/>
    <w:rsid w:val="00D042FF"/>
    <w:rsid w:val="00D049D5"/>
    <w:rsid w:val="00D06AEA"/>
    <w:rsid w:val="00D07C24"/>
    <w:rsid w:val="00D1050D"/>
    <w:rsid w:val="00D1095E"/>
    <w:rsid w:val="00D12868"/>
    <w:rsid w:val="00D13564"/>
    <w:rsid w:val="00D15DBF"/>
    <w:rsid w:val="00D15FF7"/>
    <w:rsid w:val="00D1635C"/>
    <w:rsid w:val="00D16CDE"/>
    <w:rsid w:val="00D177CA"/>
    <w:rsid w:val="00D20A78"/>
    <w:rsid w:val="00D25897"/>
    <w:rsid w:val="00D26345"/>
    <w:rsid w:val="00D26E6D"/>
    <w:rsid w:val="00D301FA"/>
    <w:rsid w:val="00D30D75"/>
    <w:rsid w:val="00D32678"/>
    <w:rsid w:val="00D332C3"/>
    <w:rsid w:val="00D35DEF"/>
    <w:rsid w:val="00D36D2D"/>
    <w:rsid w:val="00D41251"/>
    <w:rsid w:val="00D44412"/>
    <w:rsid w:val="00D46382"/>
    <w:rsid w:val="00D470BB"/>
    <w:rsid w:val="00D50C99"/>
    <w:rsid w:val="00D50EDF"/>
    <w:rsid w:val="00D517AD"/>
    <w:rsid w:val="00D52BE9"/>
    <w:rsid w:val="00D52F2F"/>
    <w:rsid w:val="00D54817"/>
    <w:rsid w:val="00D556A1"/>
    <w:rsid w:val="00D568A3"/>
    <w:rsid w:val="00D574D6"/>
    <w:rsid w:val="00D57E70"/>
    <w:rsid w:val="00D6148B"/>
    <w:rsid w:val="00D631FE"/>
    <w:rsid w:val="00D64B14"/>
    <w:rsid w:val="00D659D0"/>
    <w:rsid w:val="00D65B71"/>
    <w:rsid w:val="00D65FE0"/>
    <w:rsid w:val="00D7025C"/>
    <w:rsid w:val="00D730E6"/>
    <w:rsid w:val="00D739EF"/>
    <w:rsid w:val="00D74D3A"/>
    <w:rsid w:val="00D7517B"/>
    <w:rsid w:val="00D76473"/>
    <w:rsid w:val="00D81FE6"/>
    <w:rsid w:val="00D82D0E"/>
    <w:rsid w:val="00D85DDE"/>
    <w:rsid w:val="00D86FED"/>
    <w:rsid w:val="00D87A73"/>
    <w:rsid w:val="00D87AB1"/>
    <w:rsid w:val="00D92048"/>
    <w:rsid w:val="00D92E7B"/>
    <w:rsid w:val="00D93919"/>
    <w:rsid w:val="00D968BF"/>
    <w:rsid w:val="00D97354"/>
    <w:rsid w:val="00D9736E"/>
    <w:rsid w:val="00DA124B"/>
    <w:rsid w:val="00DA16B4"/>
    <w:rsid w:val="00DA1C6D"/>
    <w:rsid w:val="00DA275A"/>
    <w:rsid w:val="00DA2E4F"/>
    <w:rsid w:val="00DA2FE9"/>
    <w:rsid w:val="00DA333C"/>
    <w:rsid w:val="00DA3ADE"/>
    <w:rsid w:val="00DA55FB"/>
    <w:rsid w:val="00DA5F70"/>
    <w:rsid w:val="00DA6253"/>
    <w:rsid w:val="00DA6570"/>
    <w:rsid w:val="00DB0138"/>
    <w:rsid w:val="00DB2B6E"/>
    <w:rsid w:val="00DB2D4A"/>
    <w:rsid w:val="00DB7F7E"/>
    <w:rsid w:val="00DC080B"/>
    <w:rsid w:val="00DC2016"/>
    <w:rsid w:val="00DC3679"/>
    <w:rsid w:val="00DC6F6F"/>
    <w:rsid w:val="00DC7599"/>
    <w:rsid w:val="00DC78A6"/>
    <w:rsid w:val="00DD0C29"/>
    <w:rsid w:val="00DD211F"/>
    <w:rsid w:val="00DD27A8"/>
    <w:rsid w:val="00DD3076"/>
    <w:rsid w:val="00DD3BCA"/>
    <w:rsid w:val="00DD4373"/>
    <w:rsid w:val="00DD4385"/>
    <w:rsid w:val="00DD49ED"/>
    <w:rsid w:val="00DD4BDC"/>
    <w:rsid w:val="00DD5230"/>
    <w:rsid w:val="00DD5D7C"/>
    <w:rsid w:val="00DD6E19"/>
    <w:rsid w:val="00DD7BC4"/>
    <w:rsid w:val="00DE0032"/>
    <w:rsid w:val="00DE129F"/>
    <w:rsid w:val="00DE35E8"/>
    <w:rsid w:val="00DE3D5D"/>
    <w:rsid w:val="00DE43C7"/>
    <w:rsid w:val="00DE458E"/>
    <w:rsid w:val="00DE4791"/>
    <w:rsid w:val="00DE782A"/>
    <w:rsid w:val="00DF0AD5"/>
    <w:rsid w:val="00DF0C39"/>
    <w:rsid w:val="00DF22AF"/>
    <w:rsid w:val="00DF2A8E"/>
    <w:rsid w:val="00DF31E4"/>
    <w:rsid w:val="00DF423F"/>
    <w:rsid w:val="00DF450C"/>
    <w:rsid w:val="00DF5C53"/>
    <w:rsid w:val="00DF6F9A"/>
    <w:rsid w:val="00E01C21"/>
    <w:rsid w:val="00E021B3"/>
    <w:rsid w:val="00E054C7"/>
    <w:rsid w:val="00E0750B"/>
    <w:rsid w:val="00E10790"/>
    <w:rsid w:val="00E12866"/>
    <w:rsid w:val="00E12AEB"/>
    <w:rsid w:val="00E13EEF"/>
    <w:rsid w:val="00E1434D"/>
    <w:rsid w:val="00E151BB"/>
    <w:rsid w:val="00E15A1A"/>
    <w:rsid w:val="00E17A3B"/>
    <w:rsid w:val="00E17D0C"/>
    <w:rsid w:val="00E20501"/>
    <w:rsid w:val="00E20560"/>
    <w:rsid w:val="00E205F1"/>
    <w:rsid w:val="00E20D5A"/>
    <w:rsid w:val="00E21A7B"/>
    <w:rsid w:val="00E2417C"/>
    <w:rsid w:val="00E2493C"/>
    <w:rsid w:val="00E24DC8"/>
    <w:rsid w:val="00E266DA"/>
    <w:rsid w:val="00E271D5"/>
    <w:rsid w:val="00E3002B"/>
    <w:rsid w:val="00E300C7"/>
    <w:rsid w:val="00E31A1D"/>
    <w:rsid w:val="00E3249E"/>
    <w:rsid w:val="00E346BB"/>
    <w:rsid w:val="00E35DC0"/>
    <w:rsid w:val="00E366C1"/>
    <w:rsid w:val="00E405C0"/>
    <w:rsid w:val="00E40D73"/>
    <w:rsid w:val="00E410B2"/>
    <w:rsid w:val="00E43173"/>
    <w:rsid w:val="00E43B7C"/>
    <w:rsid w:val="00E467AF"/>
    <w:rsid w:val="00E46FC8"/>
    <w:rsid w:val="00E47540"/>
    <w:rsid w:val="00E475BE"/>
    <w:rsid w:val="00E524C0"/>
    <w:rsid w:val="00E54B76"/>
    <w:rsid w:val="00E54D2C"/>
    <w:rsid w:val="00E557BD"/>
    <w:rsid w:val="00E55B29"/>
    <w:rsid w:val="00E630A4"/>
    <w:rsid w:val="00E63723"/>
    <w:rsid w:val="00E64900"/>
    <w:rsid w:val="00E651F2"/>
    <w:rsid w:val="00E6706A"/>
    <w:rsid w:val="00E72DFF"/>
    <w:rsid w:val="00E73116"/>
    <w:rsid w:val="00E752B4"/>
    <w:rsid w:val="00E753FD"/>
    <w:rsid w:val="00E77292"/>
    <w:rsid w:val="00E8281D"/>
    <w:rsid w:val="00E83498"/>
    <w:rsid w:val="00E85CD0"/>
    <w:rsid w:val="00E86D3B"/>
    <w:rsid w:val="00E90506"/>
    <w:rsid w:val="00E90A48"/>
    <w:rsid w:val="00E9254B"/>
    <w:rsid w:val="00E9395B"/>
    <w:rsid w:val="00E9620D"/>
    <w:rsid w:val="00E96604"/>
    <w:rsid w:val="00E96B58"/>
    <w:rsid w:val="00EA0867"/>
    <w:rsid w:val="00EA1015"/>
    <w:rsid w:val="00EA1212"/>
    <w:rsid w:val="00EA1B35"/>
    <w:rsid w:val="00EA2625"/>
    <w:rsid w:val="00EA2F86"/>
    <w:rsid w:val="00EA3D12"/>
    <w:rsid w:val="00EA482F"/>
    <w:rsid w:val="00EA5175"/>
    <w:rsid w:val="00EB17AB"/>
    <w:rsid w:val="00EB184C"/>
    <w:rsid w:val="00EB2A54"/>
    <w:rsid w:val="00EB4CC2"/>
    <w:rsid w:val="00EB52AA"/>
    <w:rsid w:val="00EB63CF"/>
    <w:rsid w:val="00EB7D2E"/>
    <w:rsid w:val="00EC01BE"/>
    <w:rsid w:val="00EC034D"/>
    <w:rsid w:val="00EC1D25"/>
    <w:rsid w:val="00EC2B1E"/>
    <w:rsid w:val="00EC2BFE"/>
    <w:rsid w:val="00EC2C6B"/>
    <w:rsid w:val="00EC2F99"/>
    <w:rsid w:val="00ED002C"/>
    <w:rsid w:val="00ED20B9"/>
    <w:rsid w:val="00ED4194"/>
    <w:rsid w:val="00ED5265"/>
    <w:rsid w:val="00ED6E5B"/>
    <w:rsid w:val="00ED6FA1"/>
    <w:rsid w:val="00ED72C4"/>
    <w:rsid w:val="00ED7540"/>
    <w:rsid w:val="00ED7B51"/>
    <w:rsid w:val="00EE060D"/>
    <w:rsid w:val="00EE12FD"/>
    <w:rsid w:val="00EE3610"/>
    <w:rsid w:val="00EE3E96"/>
    <w:rsid w:val="00EE4793"/>
    <w:rsid w:val="00EE4831"/>
    <w:rsid w:val="00EE4CDD"/>
    <w:rsid w:val="00EE4E61"/>
    <w:rsid w:val="00EE733C"/>
    <w:rsid w:val="00EE7955"/>
    <w:rsid w:val="00EE7EE8"/>
    <w:rsid w:val="00EF0B1F"/>
    <w:rsid w:val="00EF0F0A"/>
    <w:rsid w:val="00EF13C2"/>
    <w:rsid w:val="00EF1A5E"/>
    <w:rsid w:val="00EF1E54"/>
    <w:rsid w:val="00EF3FD5"/>
    <w:rsid w:val="00EF5E92"/>
    <w:rsid w:val="00EF69D4"/>
    <w:rsid w:val="00F01013"/>
    <w:rsid w:val="00F0118E"/>
    <w:rsid w:val="00F04E0B"/>
    <w:rsid w:val="00F06112"/>
    <w:rsid w:val="00F0736B"/>
    <w:rsid w:val="00F10EAD"/>
    <w:rsid w:val="00F121E4"/>
    <w:rsid w:val="00F15D2F"/>
    <w:rsid w:val="00F160DF"/>
    <w:rsid w:val="00F1636B"/>
    <w:rsid w:val="00F16EDA"/>
    <w:rsid w:val="00F1746E"/>
    <w:rsid w:val="00F176F5"/>
    <w:rsid w:val="00F23CB4"/>
    <w:rsid w:val="00F241F5"/>
    <w:rsid w:val="00F25C9A"/>
    <w:rsid w:val="00F264CC"/>
    <w:rsid w:val="00F31045"/>
    <w:rsid w:val="00F3290D"/>
    <w:rsid w:val="00F362A3"/>
    <w:rsid w:val="00F36E4E"/>
    <w:rsid w:val="00F425A3"/>
    <w:rsid w:val="00F430FF"/>
    <w:rsid w:val="00F4380A"/>
    <w:rsid w:val="00F45A85"/>
    <w:rsid w:val="00F46302"/>
    <w:rsid w:val="00F46624"/>
    <w:rsid w:val="00F477DA"/>
    <w:rsid w:val="00F47ADA"/>
    <w:rsid w:val="00F51A54"/>
    <w:rsid w:val="00F51B4C"/>
    <w:rsid w:val="00F5350D"/>
    <w:rsid w:val="00F560C7"/>
    <w:rsid w:val="00F57A43"/>
    <w:rsid w:val="00F61DEB"/>
    <w:rsid w:val="00F65710"/>
    <w:rsid w:val="00F6601E"/>
    <w:rsid w:val="00F67790"/>
    <w:rsid w:val="00F71E6A"/>
    <w:rsid w:val="00F73B7D"/>
    <w:rsid w:val="00F7407C"/>
    <w:rsid w:val="00F80E56"/>
    <w:rsid w:val="00F815D5"/>
    <w:rsid w:val="00F82A52"/>
    <w:rsid w:val="00F83580"/>
    <w:rsid w:val="00F85417"/>
    <w:rsid w:val="00F85CCB"/>
    <w:rsid w:val="00F86EA2"/>
    <w:rsid w:val="00F87DE2"/>
    <w:rsid w:val="00F92BC3"/>
    <w:rsid w:val="00F92D7B"/>
    <w:rsid w:val="00F93CBA"/>
    <w:rsid w:val="00F959EE"/>
    <w:rsid w:val="00FA1444"/>
    <w:rsid w:val="00FA15DB"/>
    <w:rsid w:val="00FA1D32"/>
    <w:rsid w:val="00FA219B"/>
    <w:rsid w:val="00FA47C5"/>
    <w:rsid w:val="00FA49B6"/>
    <w:rsid w:val="00FA581D"/>
    <w:rsid w:val="00FA5DC4"/>
    <w:rsid w:val="00FA6571"/>
    <w:rsid w:val="00FA6772"/>
    <w:rsid w:val="00FA67D8"/>
    <w:rsid w:val="00FB1CA4"/>
    <w:rsid w:val="00FB21B5"/>
    <w:rsid w:val="00FB3511"/>
    <w:rsid w:val="00FB3B75"/>
    <w:rsid w:val="00FB3C1D"/>
    <w:rsid w:val="00FB45BF"/>
    <w:rsid w:val="00FB5550"/>
    <w:rsid w:val="00FB5734"/>
    <w:rsid w:val="00FB60E0"/>
    <w:rsid w:val="00FC0DFC"/>
    <w:rsid w:val="00FC0FD7"/>
    <w:rsid w:val="00FC1295"/>
    <w:rsid w:val="00FC14CE"/>
    <w:rsid w:val="00FC1EF8"/>
    <w:rsid w:val="00FC523E"/>
    <w:rsid w:val="00FC6417"/>
    <w:rsid w:val="00FD03DC"/>
    <w:rsid w:val="00FD0B91"/>
    <w:rsid w:val="00FD16ED"/>
    <w:rsid w:val="00FD30DF"/>
    <w:rsid w:val="00FD5AD2"/>
    <w:rsid w:val="00FE00D2"/>
    <w:rsid w:val="00FE1F76"/>
    <w:rsid w:val="00FE2428"/>
    <w:rsid w:val="00FE29BE"/>
    <w:rsid w:val="00FE3513"/>
    <w:rsid w:val="00FE37A0"/>
    <w:rsid w:val="00FE3AD0"/>
    <w:rsid w:val="00FE45E5"/>
    <w:rsid w:val="00FE665E"/>
    <w:rsid w:val="00FE6F07"/>
    <w:rsid w:val="00FE77FD"/>
    <w:rsid w:val="00FE7A38"/>
    <w:rsid w:val="00FF1952"/>
    <w:rsid w:val="00FF4156"/>
    <w:rsid w:val="00FF425B"/>
    <w:rsid w:val="00FF4BE9"/>
    <w:rsid w:val="00FF66D7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C880FA"/>
  <w15:chartTrackingRefBased/>
  <w15:docId w15:val="{BD696201-6421-4C96-8474-D237109C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C6D7A"/>
    <w:pPr>
      <w:spacing w:after="120" w:line="264" w:lineRule="auto"/>
      <w:mirrorIndents/>
      <w:jc w:val="both"/>
    </w:pPr>
    <w:rPr>
      <w:rFonts w:ascii="Arial" w:hAnsi="Arial"/>
    </w:rPr>
  </w:style>
  <w:style w:type="paragraph" w:styleId="Nadpis1">
    <w:name w:val="heading 1"/>
    <w:basedOn w:val="Normlny"/>
    <w:next w:val="Normlny"/>
    <w:link w:val="Nadpis1Char"/>
    <w:uiPriority w:val="9"/>
    <w:qFormat/>
    <w:rsid w:val="005A579F"/>
    <w:pPr>
      <w:keepNext/>
      <w:keepLines/>
      <w:numPr>
        <w:numId w:val="1"/>
      </w:numPr>
      <w:spacing w:before="360"/>
      <w:ind w:left="0" w:firstLine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054CE"/>
    <w:pPr>
      <w:keepNext/>
      <w:keepLines/>
      <w:numPr>
        <w:ilvl w:val="1"/>
        <w:numId w:val="1"/>
      </w:numPr>
      <w:spacing w:before="160"/>
      <w:outlineLvl w:val="1"/>
    </w:pPr>
    <w:rPr>
      <w:rFonts w:eastAsiaTheme="majorEastAsia" w:cstheme="majorBidi"/>
      <w:b/>
      <w:caps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85CCB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caps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61DEB"/>
    <w:pPr>
      <w:keepNext/>
      <w:keepLines/>
      <w:numPr>
        <w:numId w:val="7"/>
      </w:numPr>
      <w:spacing w:before="120"/>
      <w:outlineLvl w:val="3"/>
    </w:pPr>
    <w:rPr>
      <w:rFonts w:eastAsiaTheme="majorEastAsia" w:cstheme="majorBidi"/>
      <w:b/>
      <w:iCs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471E71"/>
    <w:pPr>
      <w:keepNext/>
      <w:keepLines/>
      <w:numPr>
        <w:numId w:val="15"/>
      </w:numPr>
      <w:spacing w:before="120"/>
      <w:ind w:right="170"/>
      <w:outlineLvl w:val="4"/>
    </w:pPr>
    <w:rPr>
      <w:rFonts w:eastAsiaTheme="majorEastAsia" w:cstheme="majorBidi"/>
      <w:color w:val="000000" w:themeColor="tex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0480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0480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0480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0480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A579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054CE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85CCB"/>
    <w:rPr>
      <w:rFonts w:ascii="Times New Roman" w:eastAsiaTheme="majorEastAsia" w:hAnsi="Times New Roman" w:cstheme="majorBidi"/>
      <w:b/>
      <w:caps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F61DEB"/>
    <w:rPr>
      <w:rFonts w:ascii="Times New Roman" w:eastAsiaTheme="majorEastAsia" w:hAnsi="Times New Roman" w:cstheme="majorBidi"/>
      <w:b/>
      <w:iCs/>
      <w:sz w:val="24"/>
    </w:rPr>
  </w:style>
  <w:style w:type="character" w:customStyle="1" w:styleId="Nadpis5Char">
    <w:name w:val="Nadpis 5 Char"/>
    <w:basedOn w:val="Predvolenpsmoodseku"/>
    <w:link w:val="Nadpis5"/>
    <w:uiPriority w:val="9"/>
    <w:rsid w:val="00471E71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0480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0480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048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048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">
    <w:name w:val="header"/>
    <w:basedOn w:val="Normlny"/>
    <w:link w:val="HlavikaChar"/>
    <w:uiPriority w:val="99"/>
    <w:unhideWhenUsed/>
    <w:rsid w:val="00A83512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A83512"/>
  </w:style>
  <w:style w:type="paragraph" w:styleId="Pta">
    <w:name w:val="footer"/>
    <w:basedOn w:val="Normlny"/>
    <w:link w:val="PtaChar"/>
    <w:uiPriority w:val="99"/>
    <w:unhideWhenUsed/>
    <w:rsid w:val="00A83512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A83512"/>
  </w:style>
  <w:style w:type="paragraph" w:styleId="Obsah1">
    <w:name w:val="toc 1"/>
    <w:basedOn w:val="Normlny"/>
    <w:next w:val="Normlny"/>
    <w:autoRedefine/>
    <w:uiPriority w:val="39"/>
    <w:unhideWhenUsed/>
    <w:rsid w:val="009D0806"/>
    <w:pPr>
      <w:spacing w:before="120" w:after="0"/>
      <w:jc w:val="left"/>
    </w:pPr>
    <w:rPr>
      <w:rFonts w:cstheme="minorHAnsi"/>
      <w:bCs/>
      <w:iCs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9D0806"/>
    <w:pPr>
      <w:spacing w:before="120" w:after="0"/>
      <w:ind w:left="240"/>
      <w:jc w:val="left"/>
    </w:pPr>
    <w:rPr>
      <w:rFonts w:cstheme="minorHAnsi"/>
      <w:bCs/>
    </w:rPr>
  </w:style>
  <w:style w:type="paragraph" w:styleId="Hlavikaobsahu">
    <w:name w:val="TOC Heading"/>
    <w:basedOn w:val="Nadpis1"/>
    <w:next w:val="Normlny"/>
    <w:uiPriority w:val="39"/>
    <w:unhideWhenUsed/>
    <w:qFormat/>
    <w:rsid w:val="00D12868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D12868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8929E0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8A432C"/>
    <w:pPr>
      <w:spacing w:before="120" w:after="60"/>
    </w:pPr>
    <w:rPr>
      <w:iCs/>
      <w:sz w:val="18"/>
      <w:szCs w:val="18"/>
    </w:rPr>
  </w:style>
  <w:style w:type="paragraph" w:styleId="Bibliografia">
    <w:name w:val="Bibliography"/>
    <w:basedOn w:val="Normlny"/>
    <w:next w:val="Normlny"/>
    <w:uiPriority w:val="37"/>
    <w:unhideWhenUsed/>
    <w:rsid w:val="00031467"/>
  </w:style>
  <w:style w:type="paragraph" w:customStyle="1" w:styleId="messagelistitem-1-jvgy">
    <w:name w:val="messagelistitem-1-jvgy"/>
    <w:basedOn w:val="Normlny"/>
    <w:rsid w:val="00C36425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character" w:customStyle="1" w:styleId="latin12compacttimestamp-38a8ou">
    <w:name w:val="latin12compacttimestamp-38a8ou"/>
    <w:basedOn w:val="Predvolenpsmoodseku"/>
    <w:rsid w:val="00C36425"/>
  </w:style>
  <w:style w:type="paragraph" w:styleId="Obsah3">
    <w:name w:val="toc 3"/>
    <w:basedOn w:val="Normlny"/>
    <w:next w:val="Normlny"/>
    <w:autoRedefine/>
    <w:uiPriority w:val="39"/>
    <w:unhideWhenUsed/>
    <w:rsid w:val="009D0806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Bezriadkovania">
    <w:name w:val="No Spacing"/>
    <w:uiPriority w:val="1"/>
    <w:qFormat/>
    <w:rsid w:val="00987DA9"/>
    <w:pPr>
      <w:spacing w:after="0" w:line="240" w:lineRule="auto"/>
      <w:ind w:firstLine="709"/>
      <w:mirrorIndents/>
      <w:jc w:val="both"/>
    </w:pPr>
    <w:rPr>
      <w:rFonts w:ascii="Times New Roman" w:hAnsi="Times New Roman"/>
      <w:sz w:val="24"/>
    </w:rPr>
  </w:style>
  <w:style w:type="paragraph" w:styleId="Obsah4">
    <w:name w:val="toc 4"/>
    <w:basedOn w:val="Normlny"/>
    <w:next w:val="Normlny"/>
    <w:autoRedefine/>
    <w:uiPriority w:val="39"/>
    <w:unhideWhenUsed/>
    <w:rsid w:val="00F51B4C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y"/>
    <w:next w:val="Normlny"/>
    <w:autoRedefine/>
    <w:uiPriority w:val="39"/>
    <w:unhideWhenUsed/>
    <w:rsid w:val="00F51B4C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y"/>
    <w:next w:val="Normlny"/>
    <w:autoRedefine/>
    <w:uiPriority w:val="39"/>
    <w:unhideWhenUsed/>
    <w:rsid w:val="00F51B4C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y"/>
    <w:next w:val="Normlny"/>
    <w:autoRedefine/>
    <w:uiPriority w:val="39"/>
    <w:unhideWhenUsed/>
    <w:rsid w:val="00F51B4C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y"/>
    <w:next w:val="Normlny"/>
    <w:autoRedefine/>
    <w:uiPriority w:val="39"/>
    <w:unhideWhenUsed/>
    <w:rsid w:val="00F51B4C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unhideWhenUsed/>
    <w:rsid w:val="00F51B4C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sid w:val="008202B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8202B8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8202B8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202B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8202B8"/>
    <w:rPr>
      <w:rFonts w:ascii="Times New Roman" w:hAnsi="Times New Roman"/>
      <w:b/>
      <w:bCs/>
      <w:sz w:val="20"/>
      <w:szCs w:val="20"/>
    </w:rPr>
  </w:style>
  <w:style w:type="paragraph" w:styleId="Zoznamobrzkov">
    <w:name w:val="table of figures"/>
    <w:basedOn w:val="Normlny"/>
    <w:next w:val="Normlny"/>
    <w:uiPriority w:val="99"/>
    <w:unhideWhenUsed/>
    <w:rsid w:val="00A66F0D"/>
    <w:pPr>
      <w:spacing w:after="0"/>
    </w:pPr>
  </w:style>
  <w:style w:type="character" w:customStyle="1" w:styleId="markedcontent">
    <w:name w:val="markedcontent"/>
    <w:basedOn w:val="Predvolenpsmoodseku"/>
    <w:rsid w:val="003221AE"/>
  </w:style>
  <w:style w:type="character" w:styleId="Vrazn">
    <w:name w:val="Strong"/>
    <w:basedOn w:val="Predvolenpsmoodseku"/>
    <w:uiPriority w:val="22"/>
    <w:qFormat/>
    <w:rsid w:val="003221AE"/>
    <w:rPr>
      <w:b/>
      <w:b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250D0"/>
    <w:rPr>
      <w:color w:val="954F72" w:themeColor="followedHyperlink"/>
      <w:u w:val="single"/>
    </w:rPr>
  </w:style>
  <w:style w:type="paragraph" w:customStyle="1" w:styleId="first">
    <w:name w:val="first"/>
    <w:basedOn w:val="Normlny"/>
    <w:rsid w:val="00334AC8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paragraph" w:customStyle="1" w:styleId="last">
    <w:name w:val="last"/>
    <w:basedOn w:val="Normlny"/>
    <w:rsid w:val="00334AC8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table" w:styleId="Mriekatabuky">
    <w:name w:val="Table Grid"/>
    <w:basedOn w:val="Normlnatabuka"/>
    <w:uiPriority w:val="39"/>
    <w:rsid w:val="0026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A6570"/>
    <w:pPr>
      <w:spacing w:after="0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A6570"/>
    <w:rPr>
      <w:rFonts w:ascii="Times New Roman" w:hAnsi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DA6570"/>
    <w:rPr>
      <w:vertAlign w:val="superscript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456F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456FC6"/>
    <w:rPr>
      <w:rFonts w:ascii="Consolas" w:hAnsi="Consolas"/>
      <w:sz w:val="20"/>
      <w:szCs w:val="20"/>
    </w:rPr>
  </w:style>
  <w:style w:type="character" w:styleId="Nevyrieenzmienka">
    <w:name w:val="Unresolved Mention"/>
    <w:basedOn w:val="Predvolenpsmoodseku"/>
    <w:uiPriority w:val="99"/>
    <w:semiHidden/>
    <w:unhideWhenUsed/>
    <w:rsid w:val="00C61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74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9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5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72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53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420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Vlastn&#233;%20&#353;abl&#243;ny%20bal&#237;ka%20Office\Praca_sablona_nova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Chú19</b:Tag>
    <b:SourceType>InternetSite</b:SourceType>
    <b:Guid>{6D8EB7E2-80DE-4750-9CDD-F50292622952}</b:Guid>
    <b:Title>Facebook</b:Title>
    <b:Year>2019</b:Year>
    <b:Author>
      <b:Author>
        <b:NameList>
          <b:Person>
            <b:Last>Chúdelka</b:Last>
            <b:First>F.</b:First>
          </b:Person>
        </b:NameList>
      </b:Author>
    </b:Author>
    <b:InternetSiteTitle>Café Liberta Žilina</b:InternetSiteTitle>
    <b:Month>September</b:Month>
    <b:Day>6</b:Day>
    <b:URL>https://www.facebook.com/cafelibertazilina/photos/a.680771642362762/710458606060732</b:URL>
    <b:YearAccessed>2021</b:YearAccessed>
    <b:MonthAccessed>Október</b:MonthAccessed>
    <b:DayAccessed>4</b:DayAccessed>
    <b:RefOrder>28</b:RefOrder>
  </b:Source>
  <b:Source>
    <b:Tag>Cho21</b:Tag>
    <b:SourceType>Misc</b:SourceType>
    <b:Guid>{0689D34D-1A73-4EE8-9365-5B5255815239}</b:Guid>
    <b:Title>informácia od majiteľa</b:Title>
    <b:Year>2021</b:Year>
    <b:Month>Október</b:Month>
    <b:Day>3</b:Day>
    <b:City>Žilina</b:City>
    <b:Author>
      <b:Author>
        <b:NameList>
          <b:Person>
            <b:Last>Chodelka</b:Last>
            <b:First>F.</b:First>
          </b:Person>
        </b:NameList>
      </b:Author>
    </b:Author>
    <b:RefOrder>2</b:RefOrder>
  </b:Source>
  <b:Source>
    <b:Tag>Cho211</b:Tag>
    <b:SourceType>InternetSite</b:SourceType>
    <b:Guid>{B21188A9-B393-4CE6-A7C7-D955C803488F}</b:Guid>
    <b:Title>Café Liberta</b:Title>
    <b:Author>
      <b:Author>
        <b:NameList>
          <b:Person>
            <b:Last>Chodelka</b:Last>
            <b:First>F.</b:First>
          </b:Person>
        </b:NameList>
      </b:Author>
    </b:Author>
    <b:YearAccessed>2021</b:YearAccessed>
    <b:MonthAccessed>Október</b:MonthAccessed>
    <b:DayAccessed>3</b:DayAccessed>
    <b:URL>https://cafeliberta.eatbu.com/?lang=sk</b:URL>
    <b:RefOrder>1</b:RefOrder>
  </b:Source>
  <b:Source>
    <b:Tag>Pau21</b:Tag>
    <b:SourceType>InternetSite</b:SourceType>
    <b:Guid>{BF88B361-EB17-4A4A-BE1A-475F5B60C73D}</b:Guid>
    <b:Title>pnkkey.com</b:Title>
    <b:YearAccessed>2021</b:YearAccessed>
    <b:MonthAccessed>Október</b:MonthAccessed>
    <b:DayAccessed>18</b:DayAccessed>
    <b:URL>https://www.pngkey.com/maxpic/u2q8w7w7u2q8i1e6/</b:URL>
    <b:Author>
      <b:Author>
        <b:NameList>
          <b:Person>
            <b:Last>Delima</b:Last>
            <b:First>P.</b:First>
          </b:Person>
        </b:NameList>
      </b:Author>
    </b:Author>
    <b:RefOrder>29</b:RefOrder>
  </b:Source>
  <b:Source>
    <b:Tag>Gaž21</b:Tag>
    <b:SourceType>Interview</b:SourceType>
    <b:Guid>{D60CAC54-67D4-4B6B-BA6D-C79E3BB31D4A}</b:Guid>
    <b:Year>2021</b:Year>
    <b:Month>október</b:Month>
    <b:Day>5</b:Day>
    <b:Author>
      <b:Interviewee>
        <b:NameList>
          <b:Person>
            <b:Last>Gažová</b:Last>
            <b:First>M</b:First>
          </b:Person>
        </b:NameList>
      </b:Interviewee>
    </b:Author>
    <b:RefOrder>3</b:RefOrder>
  </b:Source>
  <b:Source>
    <b:Tag>Bak21</b:Tag>
    <b:SourceType>InternetSite</b:SourceType>
    <b:Guid>{D67FB59E-302A-41A6-B37C-9100EEF596E3}</b:Guid>
    <b:Title>Pravda.sk</b:Title>
    <b:Year>2021</b:Year>
    <b:Month>august</b:Month>
    <b:Day>9</b:Day>
    <b:InternetSiteTitle>ekonomika.pravda.sk</b:InternetSiteTitle>
    <b:YearAccessed>2021</b:YearAccessed>
    <b:MonthAccessed>október</b:MonthAccessed>
    <b:DayAccessed>30</b:DayAccessed>
    <b:URL>https://ekonomika.pravda.sk/krajina/clanok/597136-cena-kavy-vystrelila-obchodnici-minaju-zasoby-kedy-a-o-kolko-si-priplatime-v-obchodoch/</b:URL>
    <b:Author>
      <b:Author>
        <b:NameList>
          <b:Person>
            <b:Last>Bakoš</b:Last>
            <b:First>T.</b:First>
          </b:Person>
        </b:NameList>
      </b:Author>
    </b:Author>
    <b:RefOrder>4</b:RefOrder>
  </b:Source>
  <b:Source>
    <b:Tag>Mes20</b:Tag>
    <b:SourceType>InternetSite</b:SourceType>
    <b:Guid>{27A36459-6B7D-470E-A968-7842AB463076}</b:Guid>
    <b:Title>zilina.sk</b:Title>
    <b:InternetSiteTitle>e=sluzby.zilina.sk</b:InternetSiteTitle>
    <b:Year>2020</b:Year>
    <b:Month>júl</b:Month>
    <b:Day>13</b:Day>
    <b:YearAccessed>2021</b:YearAccessed>
    <b:MonthAccessed>október</b:MonthAccessed>
    <b:DayAccessed>30</b:DayAccessed>
    <b:URL>https://e-sluzby.zilina.sk/sluzby/eGov-53.aspx</b:URL>
    <b:Author>
      <b:Author>
        <b:NameList>
          <b:Person>
            <b:Last>Žilina</b:Last>
            <b:First>Mesto</b:First>
          </b:Person>
        </b:NameList>
      </b:Author>
    </b:Author>
    <b:RefOrder>5</b:RefOrder>
  </b:Source>
  <b:Source>
    <b:Tag>Lib21</b:Tag>
    <b:SourceType>InternetSite</b:SourceType>
    <b:Guid>{919F9CAC-1359-4C9F-A704-483445CD40C3}</b:Guid>
    <b:Author>
      <b:Author>
        <b:NameList>
          <b:Person>
            <b:Last>Liberta</b:Last>
            <b:First>Café</b:First>
          </b:Person>
        </b:NameList>
      </b:Author>
    </b:Author>
    <b:Title>Instagram.com</b:Title>
    <b:InternetSiteTitle>Instagram.com</b:InternetSiteTitle>
    <b:ProductionCompany>Café Liberta</b:ProductionCompany>
    <b:YearAccessed>2021</b:YearAccessed>
    <b:MonthAccessed>November</b:MonthAccessed>
    <b:DayAccessed>1</b:DayAccessed>
    <b:URL>https://www.instagram.com/cafelibertazilina/</b:URL>
    <b:RefOrder>30</b:RefOrder>
  </b:Source>
  <b:Source>
    <b:Tag>Pro21</b:Tag>
    <b:SourceType>InternetSite</b:SourceType>
    <b:Guid>{D5EFA740-F0A3-45E0-8A2F-B4EAE458F501}</b:Guid>
    <b:Title>iReceptář</b:Title>
    <b:InternetSiteTitle>ireceptar.cz</b:InternetSiteTitle>
    <b:Year>2021</b:Year>
    <b:Month>február</b:Month>
    <b:Day>12</b:Day>
    <b:YearAccessed>2021</b:YearAccessed>
    <b:MonthAccessed>november</b:MonthAccessed>
    <b:DayAccessed>15</b:DayAccessed>
    <b:URL>https://www.ireceptar.cz/zdravi/deti-piti-kavy-30000212.html</b:URL>
    <b:Author>
      <b:Author>
        <b:NameList>
          <b:Person>
            <b:Last>Prochádzková</b:Last>
            <b:First>I.</b:First>
          </b:Person>
        </b:NameList>
      </b:Author>
    </b:Author>
    <b:RefOrder>6</b:RefOrder>
  </b:Source>
  <b:Source>
    <b:Tag>Šta21</b:Tag>
    <b:SourceType>InternetSite</b:SourceType>
    <b:Guid>{F3FA6AB0-C020-4844-BC98-5CCE1EF5AEBD}</b:Guid>
    <b:Title>Štatistický úrad Slovenskej republiky</b:Title>
    <b:InternetSiteTitle>statdat.statistics.sk</b:InternetSiteTitle>
    <b:Year>2021</b:Year>
    <b:Month>marec</b:Month>
    <b:Day>21</b:Day>
    <b:YearAccessed>2021</b:YearAccessed>
    <b:MonthAccessed>november</b:MonthAccessed>
    <b:DayAccessed>15</b:DayAccessed>
    <b:URL>http://statdat.statistics.sk/cognosext/cgi-bin/cognos.cgi?b_action=cognosViewer&amp;ui.action=run&amp;ui.object=storeID%28%22iF41FA7A868E74315A56CF26B722E3A07%22%29&amp;ui.name=Indexy%20vekov%C3%A9ho%20zlo%C5%BEenia%20-%20SR%2C%20oblasti%2C%20kraje%2C%20okresy%2C%20m</b:URL>
    <b:Author>
      <b:Author>
        <b:Corporate>Štatistický úrad Slovenskej republiky</b:Corporate>
      </b:Author>
    </b:Author>
    <b:RefOrder>7</b:RefOrder>
  </b:Source>
  <b:Source>
    <b:Tag>Úst21</b:Tag>
    <b:SourceType>InternetSite</b:SourceType>
    <b:Guid>{3105ACA6-D6E2-4B3B-9704-35308A4A8DC7}</b:Guid>
    <b:Title>Štatistický úrad Slovenskej republiky</b:Title>
    <b:InternetSiteTitle>slovak.statistics.sk</b:InternetSiteTitle>
    <b:Year>2021</b:Year>
    <b:Month>marec</b:Month>
    <b:Day>26</b:Day>
    <b:YearAccessed>2021</b:YearAccessed>
    <b:MonthAccessed>november</b:MonthAccessed>
    <b:DayAccessed>15</b:DayAccessed>
    <b:URL>https://slovak.statistics.sk/wps/portal/ext/aboutus/office.activites/officeNews/vsetkyaktuality/6de671fb-b69b-4f85-9c82-4a0a1595f0a0/!ut/p/z1/tVHBcoIwEP2WHjxiNhIgHKPjCFY6ldYKuXQCgqYIqKRY_76h00PbGa09NIdks_P27b59iKMI8Uq0ci2UrCux1f-Y289zx6fDIWYAwe0IfNP35kMWY</b:URL>
    <b:Author>
      <b:Author>
        <b:Corporate>Ústredie ŠÚ SR</b:Corporate>
      </b:Author>
    </b:Author>
    <b:RefOrder>8</b:RefOrder>
  </b:Source>
  <b:Source>
    <b:Tag>pop15</b:Tag>
    <b:SourceType>InternetSite</b:SourceType>
    <b:Guid>{19544FE1-BF1D-45CA-A8D2-8E5900FB6400}</b:Guid>
    <b:InternetSiteTitle>obyvatelstvo.population.city</b:InternetSiteTitle>
    <b:Year>2015</b:Year>
    <b:YearAccessed>2021</b:YearAccessed>
    <b:MonthAccessed>november</b:MonthAccessed>
    <b:DayAccessed>15</b:DayAccessed>
    <b:URL>http://obyvatelstvo.population.city/slovensko/zilina/</b:URL>
    <b:Author>
      <b:Author>
        <b:Corporate>population.city</b:Corporate>
      </b:Author>
    </b:Author>
    <b:RefOrder>9</b:RefOrder>
  </b:Source>
  <b:Source>
    <b:Tag>pop151</b:Tag>
    <b:SourceType>InternetSite</b:SourceType>
    <b:Guid>{EDEB1017-9992-4A51-B1EA-01F69BCBA748}</b:Guid>
    <b:Author>
      <b:Author>
        <b:Corporate>population.city</b:Corporate>
      </b:Author>
    </b:Author>
    <b:InternetSiteTitle>obyvatelstvo.population.city</b:InternetSiteTitle>
    <b:Year>2015</b:Year>
    <b:YearAccessed>2021</b:YearAccessed>
    <b:MonthAccessed>november</b:MonthAccessed>
    <b:DayAccessed>15</b:DayAccessed>
    <b:URL>http://obyvatelstvo.population.city/slovensko/</b:URL>
    <b:RefOrder>31</b:RefOrder>
  </b:Source>
  <b:Source>
    <b:Tag>Krč</b:Tag>
    <b:SourceType>InternetSite</b:SourceType>
    <b:Guid>{86EF7EDE-991C-43E7-8140-DE482C730744}</b:Guid>
    <b:Title>Pravda</b:Title>
    <b:Author>
      <b:Author>
        <b:NameList>
          <b:Person>
            <b:Last>Krčmárik</b:Last>
            <b:First>R.</b:First>
          </b:Person>
        </b:NameList>
      </b:Author>
    </b:Author>
    <b:InternetSiteTitle>zurnal,pravda,sk</b:InternetSiteTitle>
    <b:Year>2017</b:Year>
    <b:Month>jún</b:Month>
    <b:Day>12</b:Day>
    <b:YearAccessed>2021</b:YearAccessed>
    <b:MonthAccessed>november</b:MonthAccessed>
    <b:DayAccessed>15</b:DayAccessed>
    <b:URL>https://zurnal.pravda.sk/spolocnost/clanok/432361-bicykel-ma-dvesto-rokov-zacinal-ako-kolobezka/</b:URL>
    <b:RefOrder>10</b:RefOrder>
  </b:Source>
  <b:Source>
    <b:Tag>Sim19</b:Tag>
    <b:SourceType>InternetSite</b:SourceType>
    <b:Guid>{AF776F01-6FA7-4792-B6BA-C7CF3ED2470F}</b:Guid>
    <b:Title>Simple Coffee</b:Title>
    <b:InternetSiteTitle>simplecoffe.eu</b:InternetSiteTitle>
    <b:Year>2019</b:Year>
    <b:Month>auguat</b:Month>
    <b:Day>8</b:Day>
    <b:YearAccessed>2021</b:YearAccessed>
    <b:MonthAccessed>november</b:MonthAccessed>
    <b:DayAccessed>2021</b:DayAccessed>
    <b:URL>https://simplecoffee.eu/historia-kavovarov/</b:URL>
    <b:Author>
      <b:Author>
        <b:Corporate>Simple Coffee</b:Corporate>
      </b:Author>
    </b:Author>
    <b:RefOrder>11</b:RefOrder>
  </b:Source>
  <b:Source>
    <b:Tag>Mel18</b:Tag>
    <b:SourceType>InternetSite</b:SourceType>
    <b:Guid>{A3109DAA-A843-4C3B-8FC6-27FB8608F799}</b:Guid>
    <b:Title>Tatramat</b:Title>
    <b:InternetSiteTitle>tatramat.sk</b:InternetSiteTitle>
    <b:Year>2018</b:Year>
    <b:Month>jún</b:Month>
    <b:Day>4</b:Day>
    <b:YearAccessed>2021</b:YearAccessed>
    <b:MonthAccessed>november</b:MonthAccessed>
    <b:DayAccessed>15</b:DayAccessed>
    <b:URL>https://www.tatramat.com/blog/strucne-dejiny-ohrevu-vody-teplu-vodu-milovali-uz-rimania</b:URL>
    <b:Author>
      <b:Author>
        <b:NameList>
          <b:Person>
            <b:Last>Melikant</b:Last>
            <b:First>T.</b:First>
          </b:Person>
        </b:NameList>
      </b:Author>
    </b:Author>
    <b:RefOrder>12</b:RefOrder>
  </b:Source>
  <b:Source>
    <b:Tag>Úst211</b:Tag>
    <b:SourceType>InternetSite</b:SourceType>
    <b:Guid>{6D060922-2584-44C7-B2EB-4D932E473C2F}</b:Guid>
    <b:Title>Štatistický Úrad Slovenskej republiky</b:Title>
    <b:InternetSiteTitle>slovak.statistics.sk</b:InternetSiteTitle>
    <b:Year>2021</b:Year>
    <b:Month>marec</b:Month>
    <b:Day>5</b:Day>
    <b:YearAccessed>2021</b:YearAccessed>
    <b:MonthAccessed>november</b:MonthAccessed>
    <b:DayAccessed>15</b:DayAccessed>
    <b:URL>https://slovak.statistics.sk/wps/portal/ext/services/infoservis/confirmation/!ut/p/z0/04_Sj9CPykssy0xPLMnMz0vMAfIjo8ziw3wCLJycDB0NDMwszA0c_V0dLcwDPQy83U31C7IdFQHp6c-x/</b:URL>
    <b:Author>
      <b:Author>
        <b:NameList>
          <b:Person>
            <b:Last>SR</b:Last>
            <b:First>Ústredie</b:First>
            <b:Middle>ŠÚ</b:Middle>
          </b:Person>
        </b:NameList>
      </b:Author>
    </b:Author>
    <b:RefOrder>32</b:RefOrder>
  </b:Source>
  <b:Source>
    <b:Tag>Eur21</b:Tag>
    <b:SourceType>InternetSite</b:SourceType>
    <b:Guid>{D2DF3911-CE85-4259-B721-FA45FB253D9D}</b:Guid>
    <b:Title>Európska Komisia</b:Title>
    <b:InternetSiteTitle>ec.europa.ue</b:InternetSiteTitle>
    <b:YearAccessed>2021</b:YearAccessed>
    <b:MonthAccessed>november</b:MonthAccessed>
    <b:DayAccessed>15</b:DayAccessed>
    <b:URL>https://ec.europa.eu/clima/climate-change/causes-climate-change_sk</b:URL>
    <b:Author>
      <b:Author>
        <b:Corporate>Európska Komisia</b:Corporate>
      </b:Author>
    </b:Author>
    <b:RefOrder>13</b:RefOrder>
  </b:Source>
  <b:Source>
    <b:Tag>Eur211</b:Tag>
    <b:SourceType>InternetSite</b:SourceType>
    <b:Guid>{8BE97F84-DF50-4409-902F-65A249ED9E67}</b:Guid>
    <b:Author>
      <b:Author>
        <b:Corporate>Európska Komisia</b:Corporate>
      </b:Author>
    </b:Author>
    <b:Title>Európska komisia</b:Title>
    <b:InternetSiteTitle>ec.europa.eu</b:InternetSiteTitle>
    <b:YearAccessed>2021</b:YearAccessed>
    <b:MonthAccessed>november</b:MonthAccessed>
    <b:DayAccessed>15</b:DayAccessed>
    <b:URL>https://ec.europa.eu/info/strategy/priorities-2019-2024/european-green-deal_sk#opatrenia</b:URL>
    <b:RefOrder>14</b:RefOrder>
  </b:Source>
  <b:Source>
    <b:Tag>Bar19</b:Tag>
    <b:SourceType>InternetSite</b:SourceType>
    <b:Guid>{383245A9-DF66-4905-BCF8-9DE5A984E6D1}</b:Guid>
    <b:Title>Podnikajte</b:Title>
    <b:InternetSiteTitle>podnikajte.sk</b:InternetSiteTitle>
    <b:Year>2019</b:Year>
    <b:Month>november</b:Month>
    <b:Day>27</b:Day>
    <b:YearAccessed>2021</b:YearAccessed>
    <b:MonthAccessed>november</b:MonthAccessed>
    <b:DayAccessed>15</b:DayAccessed>
    <b:URL>https://www.podnikajte.sk/zakonne-povinnosti-podnikatela/zakaz-jednorazovych-plastov-od-2021</b:URL>
    <b:Author>
      <b:Author>
        <b:NameList>
          <b:Person>
            <b:Last>Bartko</b:Last>
            <b:First>T.</b:First>
          </b:Person>
        </b:NameList>
      </b:Author>
    </b:Author>
    <b:RefOrder>15</b:RefOrder>
  </b:Source>
  <b:Source>
    <b:Tag>Ana20</b:Tag>
    <b:SourceType>InternetSite</b:SourceType>
    <b:Guid>{A88BA153-9180-430D-909D-9B1EDA01909B}</b:Guid>
    <b:Title>Národná banka Slovenska</b:Title>
    <b:InternetSiteTitle>nbs.sk</b:InternetSiteTitle>
    <b:Year>2020</b:Year>
    <b:Month>január</b:Month>
    <b:Day>7</b:Day>
    <b:YearAccessed>2021</b:YearAccessed>
    <b:MonthAccessed>november</b:MonthAccessed>
    <b:DayAccessed>15</b:DayAccessed>
    <b:URL>https://www.nbs.sk/_img/Documents/_komentare/AnalytickeKomentare/2020/AK75-Mzda_vs_kupna_sila_v_regionoch.pdf</b:URL>
    <b:Author>
      <b:Author>
        <b:Corporate>Analytici ÚMS</b:Corporate>
      </b:Author>
    </b:Author>
    <b:RefOrder>33</b:RefOrder>
  </b:Source>
  <b:Source>
    <b:Tag>Nez21</b:Tag>
    <b:SourceType>InternetSite</b:SourceType>
    <b:Guid>{35504EF9-9D95-47BF-9DD2-EE1EFF69706A}</b:Guid>
    <b:Title>Eurokom</b:Title>
    <b:InternetSiteTitle>eurokom.sk</b:InternetSiteTitle>
    <b:YearAccessed>2021</b:YearAccessed>
    <b:MonthAccessed>november</b:MonthAccessed>
    <b:DayAccessed>15</b:DayAccessed>
    <b:URL>https://www.euroekonom.sk/download2/diplomovka-teoria-ekonomia/Teoria-Diplomova-praca-Podnikatelske-prostredie-firmy.pdf</b:URL>
    <b:Author>
      <b:Author>
        <b:NameList>
          <b:Person>
            <b:Last>Neznámy</b:Last>
          </b:Person>
        </b:NameList>
      </b:Author>
    </b:Author>
    <b:RefOrder>16</b:RefOrder>
  </b:Source>
  <b:Source>
    <b:Tag>Vlá21</b:Tag>
    <b:SourceType>InternetSite</b:SourceType>
    <b:Guid>{68CFFCA8-C40E-49F5-8BE0-930AF96F13DA}</b:Guid>
    <b:Title>Vláda SR</b:Title>
    <b:InternetSiteTitle>vlada.gov.sk</b:InternetSiteTitle>
    <b:YearAccessed>2021</b:YearAccessed>
    <b:MonthAccessed>november</b:MonthAccessed>
    <b:DayAccessed>15</b:DayAccessed>
    <b:URL>https://www.vlada.gov.sk//spolocenska-stabilita-a-istoty-pre-ludi/</b:URL>
    <b:Author>
      <b:Author>
        <b:Corporate>Vláda SR</b:Corporate>
      </b:Author>
    </b:Author>
    <b:RefOrder>17</b:RefOrder>
  </b:Source>
  <b:Source>
    <b:Tag>Eur212</b:Tag>
    <b:SourceType>InternetSite</b:SourceType>
    <b:Guid>{4A755ED4-EF1B-429B-843E-9B526EA220CE}</b:Guid>
    <b:Author>
      <b:Author>
        <b:Corporate>Európska Únia</b:Corporate>
      </b:Author>
    </b:Author>
    <b:Title>Európska Únia</b:Title>
    <b:InternetSiteTitle>https://european-union.europa.eu/</b:InternetSiteTitle>
    <b:YearAccessed>2021</b:YearAccessed>
    <b:MonthAccessed>november</b:MonthAccessed>
    <b:DayAccessed>15</b:DayAccessed>
    <b:URL>https://european-union.europa.eu/index_en</b:URL>
    <b:RefOrder>18</b:RefOrder>
  </b:Source>
  <b:Source>
    <b:Tag>Slo16</b:Tag>
    <b:SourceType>InternetSite</b:SourceType>
    <b:Guid>{5B8E84C5-6D3B-45E2-A8F9-1A47B4B6F3FA}</b:Guid>
    <b:Title>Slov-lex</b:Title>
    <b:Year>2016</b:Year>
    <b:Month>december</b:Month>
    <b:Day>27</b:Day>
    <b:YearAccessed>2021</b:YearAccessed>
    <b:MonthAccessed>november</b:MonthAccessed>
    <b:DayAccessed>15</b:DayAccessed>
    <b:URL> https://www.slov-lex.sk/pravne-predpisy/SK/ZZ/2001/136/20161227.html </b:URL>
    <b:Author>
      <b:Author>
        <b:NameList>
          <b:Person>
            <b:Last>Slov-lex</b:Last>
          </b:Person>
        </b:NameList>
      </b:Author>
    </b:Author>
    <b:RefOrder>19</b:RefOrder>
  </b:Source>
  <b:Source>
    <b:Tag>pet20</b:Tag>
    <b:SourceType>InternetSite</b:SourceType>
    <b:Guid>{1C6E2D9C-55A5-4E3A-837B-FA588DC7D550}</b:Guid>
    <b:Author>
      <b:Author>
        <b:NameList>
          <b:Person>
            <b:Last>petrik14</b:Last>
          </b:Person>
        </b:NameList>
      </b:Author>
    </b:Author>
    <b:Title>Euroekonom.sk</b:Title>
    <b:Year>2020</b:Year>
    <b:Month>máj</b:Month>
    <b:Day>7</b:Day>
    <b:YearAccessed>2021</b:YearAccessed>
    <b:MonthAccessed>december</b:MonthAccessed>
    <b:DayAccessed>6</b:DayAccessed>
    <b:URL>https://www.euroekonom.sk/ciele-v-organizacii/</b:URL>
    <b:RefOrder>20</b:RefOrder>
  </b:Source>
  <b:Source>
    <b:Tag>Heu21</b:Tag>
    <b:SourceType>InternetSite</b:SourceType>
    <b:Guid>{8149177B-6533-4325-93C4-BDCEE2BA3B6E}</b:Guid>
    <b:Author>
      <b:Author>
        <b:Corporate>Heureka.sk</b:Corporate>
      </b:Author>
    </b:Author>
    <b:Title>Heureka.sk</b:Title>
    <b:YearAccessed>2021</b:YearAccessed>
    <b:MonthAccessed>december</b:MonthAccessed>
    <b:DayAccessed>6</b:DayAccessed>
    <b:URL>https://ohrievace-vody.heureka.sk/mora-tom-5-n/#prehlad/</b:URL>
    <b:RefOrder>21</b:RefOrder>
  </b:Source>
  <b:Source>
    <b:Tag>tip21</b:Tag>
    <b:SourceType>InternetSite</b:SourceType>
    <b:Guid>{BB973338-4D93-4ABE-BC10-27F9BBC7736B}</b:Guid>
    <b:Author>
      <b:Author>
        <b:Corporate>tipa.sk</b:Corporate>
      </b:Author>
    </b:Author>
    <b:Title>tipa.sk</b:Title>
    <b:YearAccessed>2021</b:YearAccessed>
    <b:MonthAccessed>december</b:MonthAccessed>
    <b:DayAccessed>6</b:DayAccessed>
    <b:URL>https://www.tipa.sk/sk/menic-napatia-soluowill-nm35k-24-24v-230v-3500w/d-200805/?gclid=EAIaIQobChMIwKyTodnP9AIVi-5RCh3piw_kEAQYAiABEgInyvD_BwE</b:URL>
    <b:RefOrder>22</b:RefOrder>
  </b:Source>
  <b:Source>
    <b:Tag>cof21</b:Tag>
    <b:SourceType>InternetSite</b:SourceType>
    <b:Guid>{69153D15-9029-4192-8693-4DA247CA3454}</b:Guid>
    <b:Author>
      <b:Author>
        <b:Corporate>coffeeart.sk</b:Corporate>
      </b:Author>
    </b:Author>
    <b:Title>coffeeart.sl</b:Title>
    <b:YearAccessed>2021</b:YearAccessed>
    <b:MonthAccessed>december</b:MonthAccessed>
    <b:DayAccessed>6</b:DayAccessed>
    <b:URL>https://www.coffeeart.sk/prazena-kava/9-grams-coffee-colombia-familia-rojas-estate-geisha-washed/</b:URL>
    <b:RefOrder>23</b:RefOrder>
  </b:Source>
  <b:Source>
    <b:Tag>fax21</b:Tag>
    <b:SourceType>InternetSite</b:SourceType>
    <b:Guid>{ED975729-BC15-4990-ABC9-FDC9028AD365}</b:Guid>
    <b:Author>
      <b:Author>
        <b:Corporate>faxcopy.sk</b:Corporate>
      </b:Author>
    </b:Author>
    <b:Title>faxcopy.sk</b:Title>
    <b:YearAccessed>2021</b:YearAccessed>
    <b:MonthAccessed>december</b:MonthAccessed>
    <b:DayAccessed>6</b:DayAccessed>
    <b:URL>https://www.faxcopy.sk/spracovanie-dokumentov/laminovanie/laminovanie-a4-</b:URL>
    <b:RefOrder>24</b:RefOrder>
  </b:Source>
  <b:Source>
    <b:Tag>Sta21</b:Tag>
    <b:SourceType>InternetSite</b:SourceType>
    <b:Guid>{4B559B5B-F3D8-4546-966A-252D11E920B7}</b:Guid>
    <b:Author>
      <b:Author>
        <b:Corporate>Staromestské slávnosti</b:Corporate>
      </b:Author>
    </b:Author>
    <b:Title>http://www.staromestske-slavnosti.sk/</b:Title>
    <b:YearAccessed>2021</b:YearAccessed>
    <b:MonthAccessed>december</b:MonthAccessed>
    <b:DayAccessed>11</b:DayAccessed>
    <b:URL>http://www.staromestske-slavnosti.sk/2018/trhy/</b:URL>
    <b:RefOrder>25</b:RefOrder>
  </b:Source>
  <b:Source>
    <b:Tag>Sch21</b:Tag>
    <b:SourceType>InternetSite</b:SourceType>
    <b:Guid>{13D77C8D-4380-4503-87DC-369B0AC4945D}</b:Guid>
    <b:Author>
      <b:Author>
        <b:NameList>
          <b:Person>
            <b:Last>Schwarz</b:Last>
            <b:First>M.</b:First>
          </b:Person>
        </b:NameList>
      </b:Author>
    </b:Author>
    <b:Title>Nehnutelnosti.sk</b:Title>
    <b:Year>2021</b:Year>
    <b:Month>december </b:Month>
    <b:Day>8</b:Day>
    <b:YearAccessed>2021</b:YearAccessed>
    <b:MonthAccessed>december</b:MonthAccessed>
    <b:DayAccessed>11</b:DayAccessed>
    <b:URL>https://www.nehnutelnosti.sk/4590774/open-office/</b:URL>
    <b:RefOrder>26</b:RefOrder>
  </b:Source>
  <b:Source>
    <b:Tag>Ike21</b:Tag>
    <b:SourceType>InternetSite</b:SourceType>
    <b:Guid>{7851730B-A39C-4F5F-BCD1-7DFFAC2575A0}</b:Guid>
    <b:Author>
      <b:Author>
        <b:Corporate>Ikea</b:Corporate>
      </b:Author>
    </b:Author>
    <b:Title>Ikea.com</b:Title>
    <b:YearAccessed>2021</b:YearAccessed>
    <b:MonthAccessed>december</b:MonthAccessed>
    <b:DayAccessed>11</b:DayAccessed>
    <b:URL>https://www.ikea.com/sk/sk/</b:URL>
    <b:RefOrder>27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39823113CD9049B269D69E9676C3AB" ma:contentTypeVersion="16" ma:contentTypeDescription="Umožňuje vytvoriť nový dokument." ma:contentTypeScope="" ma:versionID="c477c20e7627fd3c0d3323ab6301dbf6">
  <xsd:schema xmlns:xsd="http://www.w3.org/2001/XMLSchema" xmlns:xs="http://www.w3.org/2001/XMLSchema" xmlns:p="http://schemas.microsoft.com/office/2006/metadata/properties" xmlns:ns3="cc60a68a-3357-44f3-9ca9-933f81a0079d" xmlns:ns4="8a54f3d3-03ca-40fa-a572-7f0f7d2a6e63" targetNamespace="http://schemas.microsoft.com/office/2006/metadata/properties" ma:root="true" ma:fieldsID="877e41bf4d00bc27cc38dfe91aad4294" ns3:_="" ns4:_="">
    <xsd:import namespace="cc60a68a-3357-44f3-9ca9-933f81a0079d"/>
    <xsd:import namespace="8a54f3d3-03ca-40fa-a572-7f0f7d2a6e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0a68a-3357-44f3-9ca9-933f81a00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4f3d3-03ca-40fa-a572-7f0f7d2a6e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60a68a-3357-44f3-9ca9-933f81a0079d" xsi:nil="true"/>
  </documentManagement>
</p:properties>
</file>

<file path=customXml/itemProps1.xml><?xml version="1.0" encoding="utf-8"?>
<ds:datastoreItem xmlns:ds="http://schemas.openxmlformats.org/officeDocument/2006/customXml" ds:itemID="{F0E7E72B-A41C-469B-A3A7-9AF351F1A3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232176-32D0-4F40-995C-1F6A1BADB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0a68a-3357-44f3-9ca9-933f81a0079d"/>
    <ds:schemaRef ds:uri="8a54f3d3-03ca-40fa-a572-7f0f7d2a6e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CA5D78-7CB6-42E2-A260-FC60D2A223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17F9DB-9713-40EC-949B-55FF3D0C1714}">
  <ds:schemaRefs>
    <ds:schemaRef ds:uri="http://schemas.microsoft.com/office/2006/metadata/properties"/>
    <ds:schemaRef ds:uri="http://schemas.microsoft.com/office/infopath/2007/PartnerControls"/>
    <ds:schemaRef ds:uri="cc60a68a-3357-44f3-9ca9-933f81a007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Praca_sablona_nova</Template>
  <TotalTime>27</TotalTime>
  <Pages>6</Pages>
  <Words>1103</Words>
  <Characters>6289</Characters>
  <Application>Microsoft Office Word</Application>
  <DocSecurity>0</DocSecurity>
  <Lines>52</Lines>
  <Paragraphs>14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7378</CharactersWithSpaces>
  <SharedDoc>false</SharedDoc>
  <HLinks>
    <vt:vector size="426" baseType="variant">
      <vt:variant>
        <vt:i4>1572926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_Toc89715641</vt:lpwstr>
      </vt:variant>
      <vt:variant>
        <vt:i4>1638462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_Toc89715640</vt:lpwstr>
      </vt:variant>
      <vt:variant>
        <vt:i4>1048633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_Toc89715639</vt:lpwstr>
      </vt:variant>
      <vt:variant>
        <vt:i4>1114169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_Toc89715638</vt:lpwstr>
      </vt:variant>
      <vt:variant>
        <vt:i4>1966137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_Toc89715637</vt:lpwstr>
      </vt:variant>
      <vt:variant>
        <vt:i4>11338003</vt:i4>
      </vt:variant>
      <vt:variant>
        <vt:i4>473</vt:i4>
      </vt:variant>
      <vt:variant>
        <vt:i4>0</vt:i4>
      </vt:variant>
      <vt:variant>
        <vt:i4>5</vt:i4>
      </vt:variant>
      <vt:variant>
        <vt:lpwstr>https://zilinskauniverzita-my.sharepoint.com/personal/zimen_stud_uniza_sk/Documents/UNIZA/3. semester/Manažment 1/Semestrálka/Man1_Gazova_Jacko_Krsak_Zachemsky_Zimen_CafeLiberta_V9.docx</vt:lpwstr>
      </vt:variant>
      <vt:variant>
        <vt:lpwstr>_Toc89715636</vt:lpwstr>
      </vt:variant>
      <vt:variant>
        <vt:i4>11403539</vt:i4>
      </vt:variant>
      <vt:variant>
        <vt:i4>467</vt:i4>
      </vt:variant>
      <vt:variant>
        <vt:i4>0</vt:i4>
      </vt:variant>
      <vt:variant>
        <vt:i4>5</vt:i4>
      </vt:variant>
      <vt:variant>
        <vt:lpwstr>https://zilinskauniverzita-my.sharepoint.com/personal/zimen_stud_uniza_sk/Documents/UNIZA/3. semester/Manažment 1/Semestrálka/Man1_Gazova_Jacko_Krsak_Zachemsky_Zimen_CafeLiberta_V9.docx</vt:lpwstr>
      </vt:variant>
      <vt:variant>
        <vt:lpwstr>_Toc89715635</vt:lpwstr>
      </vt:variant>
      <vt:variant>
        <vt:i4>1900601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_Toc89715634</vt:lpwstr>
      </vt:variant>
      <vt:variant>
        <vt:i4>2031673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_Toc89715232</vt:lpwstr>
      </vt:variant>
      <vt:variant>
        <vt:i4>1835065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_Toc89715231</vt:lpwstr>
      </vt:variant>
      <vt:variant>
        <vt:i4>1900601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_Toc89715230</vt:lpwstr>
      </vt:variant>
      <vt:variant>
        <vt:i4>1310776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_Toc89715229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_Toc89715228</vt:lpwstr>
      </vt:variant>
      <vt:variant>
        <vt:i4>1703992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_Toc89715227</vt:lpwstr>
      </vt:variant>
      <vt:variant>
        <vt:i4>1769528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_Toc89715226</vt:lpwstr>
      </vt:variant>
      <vt:variant>
        <vt:i4>1572920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_Toc89715225</vt:lpwstr>
      </vt:variant>
      <vt:variant>
        <vt:i4>1638456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_Toc89715224</vt:lpwstr>
      </vt:variant>
      <vt:variant>
        <vt:i4>1966136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_Toc89715223</vt:lpwstr>
      </vt:variant>
      <vt:variant>
        <vt:i4>2031672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_Toc89715222</vt:lpwstr>
      </vt:variant>
      <vt:variant>
        <vt:i4>1835064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_Toc89715221</vt:lpwstr>
      </vt:variant>
      <vt:variant>
        <vt:i4>1900600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_Toc89715220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_Toc89715219</vt:lpwstr>
      </vt:variant>
      <vt:variant>
        <vt:i4>1376315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_Toc89715218</vt:lpwstr>
      </vt:variant>
      <vt:variant>
        <vt:i4>1703995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_Toc89715217</vt:lpwstr>
      </vt:variant>
      <vt:variant>
        <vt:i4>1769531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_Toc89715216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_Toc89715215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_Toc89715214</vt:lpwstr>
      </vt:variant>
      <vt:variant>
        <vt:i4>1966139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_Toc89715213</vt:lpwstr>
      </vt:variant>
      <vt:variant>
        <vt:i4>2031675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_Toc89715212</vt:lpwstr>
      </vt:variant>
      <vt:variant>
        <vt:i4>1835067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_Toc89715211</vt:lpwstr>
      </vt:variant>
      <vt:variant>
        <vt:i4>1900603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_Toc89715210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_Toc89715209</vt:lpwstr>
      </vt:variant>
      <vt:variant>
        <vt:i4>1376314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_Toc89715208</vt:lpwstr>
      </vt:variant>
      <vt:variant>
        <vt:i4>1703994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_Toc89715207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_Toc89715206</vt:lpwstr>
      </vt:variant>
      <vt:variant>
        <vt:i4>1572922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_Toc89715205</vt:lpwstr>
      </vt:variant>
      <vt:variant>
        <vt:i4>1638458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_Toc89715204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_Toc89715203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_Toc89715202</vt:lpwstr>
      </vt:variant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_Toc89715201</vt:lpwstr>
      </vt:variant>
      <vt:variant>
        <vt:i4>1900602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_Toc89715200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_Toc89715199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_Toc89715198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_Toc89715197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_Toc89715196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_Toc89715195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_Toc89715194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_Toc89715193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_Toc89715192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_Toc89715191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_Toc89715190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_Toc89715189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_Toc89715188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_Toc89715187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_Toc89715186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_Toc89715185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_Toc89715184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_Toc89715183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_Toc89715182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_Toc89715181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_Toc89715180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_Toc89715179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_Toc89715178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_Toc89715177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_Toc89715176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_Toc89715175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_Toc89715174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_Toc89715173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_Toc89715172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_Toc89715171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_Toc89715170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Zimen</dc:creator>
  <cp:keywords/>
  <dc:description/>
  <cp:lastModifiedBy>STUD - Dávid Zimen</cp:lastModifiedBy>
  <cp:revision>14</cp:revision>
  <dcterms:created xsi:type="dcterms:W3CDTF">2025-01-19T06:42:00Z</dcterms:created>
  <dcterms:modified xsi:type="dcterms:W3CDTF">2025-01-19T08:55:00Z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0x0101000639823113CD9049B269D69E9676C3AB</vt:lpwstr>
  </property>
</Properties>
</file>